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EF3DC" w14:textId="61118E9B" w:rsidR="00D70415" w:rsidRDefault="00D70415" w:rsidP="00D70415">
      <w:pPr>
        <w:pStyle w:val="titulo"/>
      </w:pPr>
      <w:bookmarkStart w:id="0" w:name="_Ref471361557"/>
      <w:r>
        <w:t>Projeto</w:t>
      </w:r>
      <w:r w:rsidR="00B50197">
        <w:t xml:space="preserve"> Interdisciplinar</w:t>
      </w:r>
    </w:p>
    <w:p w14:paraId="372A8FC5" w14:textId="106341CF" w:rsidR="00D70415" w:rsidRDefault="00D70415" w:rsidP="00D70415">
      <w:pPr>
        <w:pStyle w:val="versao"/>
        <w:rPr>
          <w:i/>
          <w:color w:val="0000FF"/>
        </w:rPr>
      </w:pPr>
    </w:p>
    <w:p w14:paraId="76DA3BB3" w14:textId="740B9FB6" w:rsidR="00D70415" w:rsidRDefault="00D70415" w:rsidP="00D70415">
      <w:pPr>
        <w:sectPr w:rsidR="00D70415">
          <w:headerReference w:type="default" r:id="rId7"/>
          <w:pgSz w:w="11906" w:h="16838" w:code="9"/>
          <w:pgMar w:top="1134" w:right="1418" w:bottom="2041" w:left="1418" w:header="680" w:footer="680" w:gutter="0"/>
          <w:cols w:space="720"/>
        </w:sectPr>
      </w:pPr>
    </w:p>
    <w:p w14:paraId="2D3138A4" w14:textId="77777777" w:rsidR="00D70415" w:rsidRDefault="00D70415" w:rsidP="00D70415">
      <w:pPr>
        <w:jc w:val="center"/>
        <w:rPr>
          <w:rFonts w:ascii="Arial" w:hAnsi="Arial" w:cs="Arial"/>
          <w:b/>
          <w:bCs/>
          <w:sz w:val="28"/>
        </w:rPr>
      </w:pPr>
      <w:r>
        <w:rPr>
          <w:rFonts w:ascii="Arial" w:hAnsi="Arial" w:cs="Arial"/>
          <w:b/>
          <w:bCs/>
          <w:sz w:val="28"/>
        </w:rPr>
        <w:lastRenderedPageBreak/>
        <w:t>Histórico de Alterações</w:t>
      </w:r>
    </w:p>
    <w:tbl>
      <w:tblPr>
        <w:tblW w:w="9098"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276"/>
        <w:gridCol w:w="992"/>
        <w:gridCol w:w="6830"/>
      </w:tblGrid>
      <w:tr w:rsidR="000324AA" w14:paraId="3332FCF9" w14:textId="77777777" w:rsidTr="000324AA">
        <w:tc>
          <w:tcPr>
            <w:tcW w:w="1276" w:type="dxa"/>
            <w:tcBorders>
              <w:top w:val="single" w:sz="6" w:space="0" w:color="auto"/>
              <w:left w:val="single" w:sz="6" w:space="0" w:color="auto"/>
              <w:bottom w:val="single" w:sz="6" w:space="0" w:color="auto"/>
              <w:right w:val="single" w:sz="6" w:space="0" w:color="auto"/>
            </w:tcBorders>
            <w:shd w:val="pct12" w:color="000000" w:fill="FFFFFF"/>
          </w:tcPr>
          <w:p w14:paraId="5456B3BC" w14:textId="77777777" w:rsidR="000324AA" w:rsidRDefault="000324AA" w:rsidP="0015736A">
            <w:pPr>
              <w:pStyle w:val="Tabletext"/>
              <w:ind w:left="0"/>
              <w:jc w:val="center"/>
              <w:rPr>
                <w:b/>
                <w:sz w:val="22"/>
                <w:lang w:val="pt-BR"/>
              </w:rPr>
            </w:pPr>
            <w:r>
              <w:rPr>
                <w:b/>
                <w:sz w:val="22"/>
                <w:lang w:val="pt-BR"/>
              </w:rPr>
              <w:t>Data</w:t>
            </w:r>
          </w:p>
        </w:tc>
        <w:tc>
          <w:tcPr>
            <w:tcW w:w="992" w:type="dxa"/>
            <w:tcBorders>
              <w:top w:val="single" w:sz="6" w:space="0" w:color="auto"/>
              <w:left w:val="single" w:sz="6" w:space="0" w:color="auto"/>
              <w:bottom w:val="single" w:sz="6" w:space="0" w:color="auto"/>
              <w:right w:val="single" w:sz="6" w:space="0" w:color="auto"/>
            </w:tcBorders>
            <w:shd w:val="pct12" w:color="000000" w:fill="FFFFFF"/>
          </w:tcPr>
          <w:p w14:paraId="1D3A0A11" w14:textId="77777777" w:rsidR="000324AA" w:rsidRDefault="000324AA" w:rsidP="0015736A">
            <w:pPr>
              <w:pStyle w:val="Tabletext"/>
              <w:ind w:left="34"/>
              <w:jc w:val="center"/>
              <w:rPr>
                <w:b/>
                <w:sz w:val="22"/>
                <w:lang w:val="pt-BR"/>
              </w:rPr>
            </w:pPr>
            <w:r>
              <w:rPr>
                <w:b/>
                <w:sz w:val="22"/>
                <w:lang w:val="pt-BR"/>
              </w:rPr>
              <w:t>Versão</w:t>
            </w:r>
          </w:p>
        </w:tc>
        <w:tc>
          <w:tcPr>
            <w:tcW w:w="6830" w:type="dxa"/>
            <w:tcBorders>
              <w:top w:val="single" w:sz="6" w:space="0" w:color="auto"/>
              <w:left w:val="single" w:sz="6" w:space="0" w:color="auto"/>
              <w:bottom w:val="single" w:sz="6" w:space="0" w:color="auto"/>
              <w:right w:val="single" w:sz="6" w:space="0" w:color="auto"/>
            </w:tcBorders>
            <w:shd w:val="pct12" w:color="000000" w:fill="FFFFFF"/>
          </w:tcPr>
          <w:p w14:paraId="56A0EEB0" w14:textId="77777777" w:rsidR="000324AA" w:rsidRDefault="000324AA" w:rsidP="0015736A">
            <w:pPr>
              <w:pStyle w:val="Tabletext"/>
              <w:ind w:left="34"/>
              <w:jc w:val="center"/>
              <w:rPr>
                <w:b/>
                <w:sz w:val="22"/>
                <w:lang w:val="pt-BR"/>
              </w:rPr>
            </w:pPr>
            <w:r>
              <w:rPr>
                <w:b/>
                <w:sz w:val="22"/>
                <w:lang w:val="pt-BR"/>
              </w:rPr>
              <w:t>Descrição</w:t>
            </w:r>
          </w:p>
        </w:tc>
      </w:tr>
      <w:tr w:rsidR="000324AA" w14:paraId="388D9918" w14:textId="77777777" w:rsidTr="000324AA">
        <w:tc>
          <w:tcPr>
            <w:tcW w:w="1276" w:type="dxa"/>
            <w:tcBorders>
              <w:top w:val="single" w:sz="6" w:space="0" w:color="auto"/>
              <w:left w:val="single" w:sz="6" w:space="0" w:color="auto"/>
              <w:bottom w:val="single" w:sz="6" w:space="0" w:color="auto"/>
              <w:right w:val="single" w:sz="6" w:space="0" w:color="auto"/>
            </w:tcBorders>
          </w:tcPr>
          <w:p w14:paraId="461F9F38" w14:textId="40D171DE" w:rsidR="000324AA" w:rsidRPr="0032156F" w:rsidRDefault="000324AA" w:rsidP="0015736A">
            <w:pPr>
              <w:pStyle w:val="instrucaodepreenchimento"/>
              <w:rPr>
                <w:i w:val="0"/>
                <w:color w:val="auto"/>
                <w:sz w:val="20"/>
              </w:rPr>
            </w:pPr>
            <w:r w:rsidRPr="0032156F">
              <w:rPr>
                <w:i w:val="0"/>
                <w:color w:val="auto"/>
                <w:sz w:val="20"/>
              </w:rPr>
              <w:t>07/05/2021</w:t>
            </w:r>
          </w:p>
        </w:tc>
        <w:tc>
          <w:tcPr>
            <w:tcW w:w="992" w:type="dxa"/>
            <w:tcBorders>
              <w:top w:val="single" w:sz="6" w:space="0" w:color="auto"/>
              <w:left w:val="single" w:sz="6" w:space="0" w:color="auto"/>
              <w:bottom w:val="single" w:sz="6" w:space="0" w:color="auto"/>
              <w:right w:val="single" w:sz="6" w:space="0" w:color="auto"/>
            </w:tcBorders>
          </w:tcPr>
          <w:p w14:paraId="462BFB1D" w14:textId="4D39D3A8" w:rsidR="000324AA" w:rsidRPr="0032156F" w:rsidRDefault="000324AA" w:rsidP="0015736A">
            <w:pPr>
              <w:pStyle w:val="instrucaodepreenchimento"/>
              <w:rPr>
                <w:i w:val="0"/>
                <w:color w:val="auto"/>
                <w:sz w:val="20"/>
              </w:rPr>
            </w:pPr>
            <w:r>
              <w:rPr>
                <w:i w:val="0"/>
                <w:color w:val="auto"/>
                <w:sz w:val="20"/>
              </w:rPr>
              <w:t xml:space="preserve"> </w:t>
            </w:r>
            <w:r w:rsidRPr="0032156F">
              <w:rPr>
                <w:i w:val="0"/>
                <w:color w:val="auto"/>
                <w:sz w:val="20"/>
              </w:rPr>
              <w:t>1.0</w:t>
            </w:r>
          </w:p>
        </w:tc>
        <w:tc>
          <w:tcPr>
            <w:tcW w:w="6830" w:type="dxa"/>
            <w:tcBorders>
              <w:top w:val="single" w:sz="6" w:space="0" w:color="auto"/>
              <w:left w:val="single" w:sz="6" w:space="0" w:color="auto"/>
              <w:bottom w:val="single" w:sz="6" w:space="0" w:color="auto"/>
              <w:right w:val="single" w:sz="6" w:space="0" w:color="auto"/>
            </w:tcBorders>
          </w:tcPr>
          <w:p w14:paraId="204D6439" w14:textId="1191D20C" w:rsidR="000324AA" w:rsidRPr="0032156F" w:rsidRDefault="000324AA" w:rsidP="0015736A">
            <w:pPr>
              <w:pStyle w:val="instrucaodepreenchimento"/>
              <w:rPr>
                <w:i w:val="0"/>
                <w:color w:val="auto"/>
                <w:sz w:val="20"/>
              </w:rPr>
            </w:pPr>
            <w:r w:rsidRPr="0032156F">
              <w:rPr>
                <w:i w:val="0"/>
                <w:color w:val="auto"/>
                <w:sz w:val="20"/>
              </w:rPr>
              <w:t>Criação do Documento do Projeto</w:t>
            </w:r>
          </w:p>
        </w:tc>
      </w:tr>
      <w:tr w:rsidR="000324AA" w14:paraId="15A9755D" w14:textId="77777777" w:rsidTr="000324AA">
        <w:tc>
          <w:tcPr>
            <w:tcW w:w="1276" w:type="dxa"/>
            <w:tcBorders>
              <w:top w:val="single" w:sz="6" w:space="0" w:color="auto"/>
              <w:left w:val="single" w:sz="6" w:space="0" w:color="auto"/>
              <w:bottom w:val="single" w:sz="6" w:space="0" w:color="auto"/>
              <w:right w:val="single" w:sz="6" w:space="0" w:color="auto"/>
            </w:tcBorders>
          </w:tcPr>
          <w:p w14:paraId="2B370A2F" w14:textId="135275E8" w:rsidR="000324AA" w:rsidRPr="0032156F" w:rsidRDefault="000324AA" w:rsidP="0015736A">
            <w:pPr>
              <w:pStyle w:val="Tabletext"/>
              <w:ind w:left="0"/>
              <w:jc w:val="both"/>
              <w:rPr>
                <w:rFonts w:ascii="Times New Roman" w:hAnsi="Times New Roman"/>
                <w:lang w:val="pt-BR"/>
              </w:rPr>
            </w:pPr>
            <w:r w:rsidRPr="0032156F">
              <w:rPr>
                <w:rFonts w:ascii="Times New Roman" w:hAnsi="Times New Roman"/>
                <w:lang w:val="pt-BR"/>
              </w:rPr>
              <w:t>31/05/2021</w:t>
            </w:r>
          </w:p>
        </w:tc>
        <w:tc>
          <w:tcPr>
            <w:tcW w:w="992" w:type="dxa"/>
            <w:tcBorders>
              <w:top w:val="single" w:sz="6" w:space="0" w:color="auto"/>
              <w:left w:val="single" w:sz="6" w:space="0" w:color="auto"/>
              <w:bottom w:val="single" w:sz="6" w:space="0" w:color="auto"/>
              <w:right w:val="single" w:sz="6" w:space="0" w:color="auto"/>
            </w:tcBorders>
          </w:tcPr>
          <w:p w14:paraId="798E6617" w14:textId="783CBD5F" w:rsidR="000324AA" w:rsidRPr="0032156F" w:rsidRDefault="000324AA" w:rsidP="0015736A">
            <w:pPr>
              <w:pStyle w:val="Tabletext"/>
              <w:ind w:left="34"/>
              <w:rPr>
                <w:rFonts w:ascii="Times New Roman" w:hAnsi="Times New Roman"/>
                <w:lang w:val="pt-BR"/>
              </w:rPr>
            </w:pPr>
            <w:r>
              <w:rPr>
                <w:rFonts w:ascii="Times New Roman" w:hAnsi="Times New Roman"/>
                <w:lang w:val="pt-BR"/>
              </w:rPr>
              <w:t>1.1</w:t>
            </w:r>
          </w:p>
        </w:tc>
        <w:tc>
          <w:tcPr>
            <w:tcW w:w="6830" w:type="dxa"/>
            <w:tcBorders>
              <w:top w:val="single" w:sz="6" w:space="0" w:color="auto"/>
              <w:left w:val="single" w:sz="6" w:space="0" w:color="auto"/>
              <w:bottom w:val="single" w:sz="6" w:space="0" w:color="auto"/>
              <w:right w:val="single" w:sz="6" w:space="0" w:color="auto"/>
            </w:tcBorders>
          </w:tcPr>
          <w:p w14:paraId="66EF8953" w14:textId="0D157DF2" w:rsidR="000324AA" w:rsidRPr="0032156F" w:rsidRDefault="000324AA" w:rsidP="0015736A">
            <w:pPr>
              <w:pStyle w:val="Tabletext"/>
              <w:ind w:left="34"/>
              <w:rPr>
                <w:rFonts w:ascii="Times New Roman" w:hAnsi="Times New Roman"/>
                <w:lang w:val="pt-BR"/>
              </w:rPr>
            </w:pPr>
            <w:r>
              <w:rPr>
                <w:rFonts w:ascii="Times New Roman" w:hAnsi="Times New Roman"/>
                <w:lang w:val="pt-BR"/>
              </w:rPr>
              <w:t>Inserção de diagramas UML</w:t>
            </w:r>
          </w:p>
        </w:tc>
      </w:tr>
      <w:tr w:rsidR="000324AA" w14:paraId="30EBE224" w14:textId="77777777" w:rsidTr="000324AA">
        <w:tc>
          <w:tcPr>
            <w:tcW w:w="1276" w:type="dxa"/>
            <w:tcBorders>
              <w:top w:val="single" w:sz="6" w:space="0" w:color="auto"/>
              <w:left w:val="single" w:sz="6" w:space="0" w:color="auto"/>
              <w:bottom w:val="single" w:sz="6" w:space="0" w:color="auto"/>
              <w:right w:val="single" w:sz="6" w:space="0" w:color="auto"/>
            </w:tcBorders>
          </w:tcPr>
          <w:p w14:paraId="21081E1E" w14:textId="09B9D54A" w:rsidR="000324AA" w:rsidRPr="0032156F" w:rsidRDefault="000324AA" w:rsidP="0015736A">
            <w:pPr>
              <w:pStyle w:val="Tabletext"/>
              <w:ind w:left="0"/>
              <w:rPr>
                <w:rFonts w:ascii="Times New Roman" w:hAnsi="Times New Roman"/>
                <w:lang w:val="pt-BR"/>
              </w:rPr>
            </w:pPr>
            <w:r>
              <w:rPr>
                <w:rFonts w:ascii="Times New Roman" w:hAnsi="Times New Roman"/>
                <w:lang w:val="pt-BR"/>
              </w:rPr>
              <w:t>07/06/2021</w:t>
            </w:r>
          </w:p>
        </w:tc>
        <w:tc>
          <w:tcPr>
            <w:tcW w:w="992" w:type="dxa"/>
            <w:tcBorders>
              <w:top w:val="single" w:sz="6" w:space="0" w:color="auto"/>
              <w:left w:val="single" w:sz="6" w:space="0" w:color="auto"/>
              <w:bottom w:val="single" w:sz="6" w:space="0" w:color="auto"/>
              <w:right w:val="single" w:sz="6" w:space="0" w:color="auto"/>
            </w:tcBorders>
          </w:tcPr>
          <w:p w14:paraId="4F783A9E" w14:textId="44DD0540" w:rsidR="000324AA" w:rsidRPr="0032156F" w:rsidRDefault="000324AA" w:rsidP="0015736A">
            <w:pPr>
              <w:pStyle w:val="Tabletext"/>
              <w:ind w:left="34"/>
              <w:rPr>
                <w:rFonts w:ascii="Times New Roman" w:hAnsi="Times New Roman"/>
                <w:lang w:val="pt-BR"/>
              </w:rPr>
            </w:pPr>
            <w:r>
              <w:rPr>
                <w:rFonts w:ascii="Times New Roman" w:hAnsi="Times New Roman"/>
                <w:lang w:val="pt-BR"/>
              </w:rPr>
              <w:t>1.2</w:t>
            </w:r>
          </w:p>
        </w:tc>
        <w:tc>
          <w:tcPr>
            <w:tcW w:w="6830" w:type="dxa"/>
            <w:tcBorders>
              <w:top w:val="single" w:sz="6" w:space="0" w:color="auto"/>
              <w:left w:val="single" w:sz="6" w:space="0" w:color="auto"/>
              <w:bottom w:val="single" w:sz="6" w:space="0" w:color="auto"/>
              <w:right w:val="single" w:sz="6" w:space="0" w:color="auto"/>
            </w:tcBorders>
          </w:tcPr>
          <w:p w14:paraId="526D9172" w14:textId="7DABBBCF" w:rsidR="000324AA" w:rsidRPr="0032156F" w:rsidRDefault="000324AA" w:rsidP="0015736A">
            <w:pPr>
              <w:pStyle w:val="Tabletext"/>
              <w:ind w:left="34"/>
              <w:rPr>
                <w:rFonts w:ascii="Times New Roman" w:hAnsi="Times New Roman"/>
                <w:lang w:val="pt-BR"/>
              </w:rPr>
            </w:pPr>
            <w:r>
              <w:rPr>
                <w:rFonts w:ascii="Times New Roman" w:hAnsi="Times New Roman"/>
                <w:lang w:val="pt-BR"/>
              </w:rPr>
              <w:t xml:space="preserve">Inserção </w:t>
            </w:r>
            <w:r w:rsidRPr="0032156F">
              <w:rPr>
                <w:rFonts w:ascii="Times New Roman" w:hAnsi="Times New Roman"/>
                <w:lang w:val="pt-BR"/>
              </w:rPr>
              <w:t>das informações do protótipo das telas e logo do app.</w:t>
            </w:r>
          </w:p>
        </w:tc>
      </w:tr>
      <w:tr w:rsidR="000324AA" w14:paraId="54595268" w14:textId="77777777" w:rsidTr="000324AA">
        <w:tc>
          <w:tcPr>
            <w:tcW w:w="1276" w:type="dxa"/>
            <w:tcBorders>
              <w:top w:val="single" w:sz="6" w:space="0" w:color="auto"/>
              <w:left w:val="single" w:sz="6" w:space="0" w:color="auto"/>
              <w:bottom w:val="single" w:sz="6" w:space="0" w:color="auto"/>
              <w:right w:val="single" w:sz="6" w:space="0" w:color="auto"/>
            </w:tcBorders>
          </w:tcPr>
          <w:p w14:paraId="644F4CB4" w14:textId="43457CF4" w:rsidR="000324AA" w:rsidRPr="0032156F" w:rsidRDefault="000324AA" w:rsidP="0015736A">
            <w:pPr>
              <w:pStyle w:val="Tabletext"/>
              <w:ind w:left="0"/>
              <w:rPr>
                <w:rFonts w:ascii="Times New Roman" w:hAnsi="Times New Roman"/>
                <w:lang w:val="pt-BR"/>
              </w:rPr>
            </w:pPr>
            <w:r>
              <w:rPr>
                <w:rFonts w:ascii="Times New Roman" w:hAnsi="Times New Roman"/>
                <w:lang w:val="pt-BR"/>
              </w:rPr>
              <w:t>14/06/2021</w:t>
            </w:r>
          </w:p>
        </w:tc>
        <w:tc>
          <w:tcPr>
            <w:tcW w:w="992" w:type="dxa"/>
            <w:tcBorders>
              <w:top w:val="single" w:sz="6" w:space="0" w:color="auto"/>
              <w:left w:val="single" w:sz="6" w:space="0" w:color="auto"/>
              <w:bottom w:val="single" w:sz="6" w:space="0" w:color="auto"/>
              <w:right w:val="single" w:sz="6" w:space="0" w:color="auto"/>
            </w:tcBorders>
          </w:tcPr>
          <w:p w14:paraId="513E761F" w14:textId="55E7A761" w:rsidR="000324AA" w:rsidRPr="0032156F" w:rsidRDefault="000324AA" w:rsidP="0015736A">
            <w:pPr>
              <w:pStyle w:val="Tabletext"/>
              <w:ind w:left="34"/>
              <w:rPr>
                <w:rFonts w:ascii="Times New Roman" w:hAnsi="Times New Roman"/>
                <w:lang w:val="pt-BR"/>
              </w:rPr>
            </w:pPr>
            <w:r>
              <w:rPr>
                <w:rFonts w:ascii="Times New Roman" w:hAnsi="Times New Roman"/>
                <w:lang w:val="pt-BR"/>
              </w:rPr>
              <w:t>1.3</w:t>
            </w:r>
          </w:p>
        </w:tc>
        <w:tc>
          <w:tcPr>
            <w:tcW w:w="6830" w:type="dxa"/>
            <w:tcBorders>
              <w:top w:val="single" w:sz="6" w:space="0" w:color="auto"/>
              <w:left w:val="single" w:sz="6" w:space="0" w:color="auto"/>
              <w:bottom w:val="single" w:sz="6" w:space="0" w:color="auto"/>
              <w:right w:val="single" w:sz="6" w:space="0" w:color="auto"/>
            </w:tcBorders>
          </w:tcPr>
          <w:p w14:paraId="64467035" w14:textId="2D54C704" w:rsidR="000324AA" w:rsidRPr="0032156F" w:rsidRDefault="000324AA" w:rsidP="0015736A">
            <w:pPr>
              <w:pStyle w:val="Tabletext"/>
              <w:ind w:left="34"/>
              <w:rPr>
                <w:rFonts w:ascii="Times New Roman" w:hAnsi="Times New Roman"/>
                <w:lang w:val="pt-BR"/>
              </w:rPr>
            </w:pPr>
            <w:r>
              <w:rPr>
                <w:rFonts w:ascii="Times New Roman" w:hAnsi="Times New Roman"/>
                <w:lang w:val="pt-BR"/>
              </w:rPr>
              <w:t>Revisão</w:t>
            </w:r>
          </w:p>
        </w:tc>
      </w:tr>
    </w:tbl>
    <w:p w14:paraId="4B838903" w14:textId="77777777" w:rsidR="00D70415" w:rsidRDefault="00D70415" w:rsidP="00D70415"/>
    <w:p w14:paraId="102C09D7" w14:textId="77777777" w:rsidR="00D70415" w:rsidRDefault="00D70415" w:rsidP="00D70415"/>
    <w:p w14:paraId="0482371B" w14:textId="77777777" w:rsidR="00D70415" w:rsidRDefault="00D70415" w:rsidP="00D70415">
      <w:pPr>
        <w:sectPr w:rsidR="00D70415">
          <w:pgSz w:w="11906" w:h="16838" w:code="9"/>
          <w:pgMar w:top="1134" w:right="1418" w:bottom="2041" w:left="1418" w:header="680" w:footer="680" w:gutter="0"/>
          <w:cols w:space="720"/>
          <w:titlePg/>
        </w:sectPr>
      </w:pPr>
    </w:p>
    <w:bookmarkEnd w:id="0"/>
    <w:p w14:paraId="1288AA8D" w14:textId="77777777" w:rsidR="00D70415" w:rsidRDefault="00D70415" w:rsidP="00D70415">
      <w:pPr>
        <w:pStyle w:val="conteudo"/>
        <w:outlineLvl w:val="0"/>
      </w:pPr>
      <w:r>
        <w:lastRenderedPageBreak/>
        <w:t>Conteúdo</w:t>
      </w:r>
    </w:p>
    <w:p w14:paraId="052736D8" w14:textId="5FC7BB60" w:rsidR="000324AA" w:rsidRDefault="00D70415">
      <w:pPr>
        <w:pStyle w:val="Sumrio1"/>
        <w:tabs>
          <w:tab w:val="left" w:pos="480"/>
          <w:tab w:val="right" w:leader="dot" w:pos="906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0324AA">
        <w:rPr>
          <w:noProof/>
        </w:rPr>
        <w:t>1</w:t>
      </w:r>
      <w:r w:rsidR="000324AA">
        <w:rPr>
          <w:rFonts w:asciiTheme="minorHAnsi" w:eastAsiaTheme="minorEastAsia" w:hAnsiTheme="minorHAnsi" w:cstheme="minorBidi"/>
          <w:b w:val="0"/>
          <w:caps w:val="0"/>
          <w:noProof/>
          <w:sz w:val="22"/>
          <w:szCs w:val="22"/>
        </w:rPr>
        <w:tab/>
      </w:r>
      <w:r w:rsidR="000324AA">
        <w:rPr>
          <w:noProof/>
        </w:rPr>
        <w:t>Introdução</w:t>
      </w:r>
      <w:r w:rsidR="000324AA">
        <w:rPr>
          <w:noProof/>
        </w:rPr>
        <w:tab/>
      </w:r>
      <w:r w:rsidR="000324AA">
        <w:rPr>
          <w:noProof/>
        </w:rPr>
        <w:fldChar w:fldCharType="begin"/>
      </w:r>
      <w:r w:rsidR="000324AA">
        <w:rPr>
          <w:noProof/>
        </w:rPr>
        <w:instrText xml:space="preserve"> PAGEREF _Toc74595262 \h </w:instrText>
      </w:r>
      <w:r w:rsidR="000324AA">
        <w:rPr>
          <w:noProof/>
        </w:rPr>
      </w:r>
      <w:r w:rsidR="000324AA">
        <w:rPr>
          <w:noProof/>
        </w:rPr>
        <w:fldChar w:fldCharType="separate"/>
      </w:r>
      <w:r w:rsidR="000324AA">
        <w:rPr>
          <w:noProof/>
        </w:rPr>
        <w:t>4</w:t>
      </w:r>
      <w:r w:rsidR="000324AA">
        <w:rPr>
          <w:noProof/>
        </w:rPr>
        <w:fldChar w:fldCharType="end"/>
      </w:r>
    </w:p>
    <w:p w14:paraId="4C6FB45D" w14:textId="1D60D9F1"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sidRPr="0088475B">
        <w:rPr>
          <w:noProof/>
          <w:snapToGrid w:val="0"/>
          <w:lang w:eastAsia="en-US"/>
        </w:rPr>
        <w:t>2</w:t>
      </w:r>
      <w:r>
        <w:rPr>
          <w:rFonts w:asciiTheme="minorHAnsi" w:eastAsiaTheme="minorEastAsia" w:hAnsiTheme="minorHAnsi" w:cstheme="minorBidi"/>
          <w:b w:val="0"/>
          <w:caps w:val="0"/>
          <w:noProof/>
          <w:sz w:val="22"/>
          <w:szCs w:val="22"/>
        </w:rPr>
        <w:tab/>
      </w:r>
      <w:r w:rsidRPr="0088475B">
        <w:rPr>
          <w:noProof/>
          <w:snapToGrid w:val="0"/>
          <w:lang w:eastAsia="en-US"/>
        </w:rPr>
        <w:t>Objetivos do Projeto</w:t>
      </w:r>
      <w:r>
        <w:rPr>
          <w:noProof/>
        </w:rPr>
        <w:tab/>
      </w:r>
      <w:r>
        <w:rPr>
          <w:noProof/>
        </w:rPr>
        <w:fldChar w:fldCharType="begin"/>
      </w:r>
      <w:r>
        <w:rPr>
          <w:noProof/>
        </w:rPr>
        <w:instrText xml:space="preserve"> PAGEREF _Toc74595263 \h </w:instrText>
      </w:r>
      <w:r>
        <w:rPr>
          <w:noProof/>
        </w:rPr>
      </w:r>
      <w:r>
        <w:rPr>
          <w:noProof/>
        </w:rPr>
        <w:fldChar w:fldCharType="separate"/>
      </w:r>
      <w:r>
        <w:rPr>
          <w:noProof/>
        </w:rPr>
        <w:t>4</w:t>
      </w:r>
      <w:r>
        <w:rPr>
          <w:noProof/>
        </w:rPr>
        <w:fldChar w:fldCharType="end"/>
      </w:r>
    </w:p>
    <w:p w14:paraId="746740F4" w14:textId="77B48B33"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2.1</w:t>
      </w:r>
      <w:r>
        <w:rPr>
          <w:rFonts w:asciiTheme="minorHAnsi" w:eastAsiaTheme="minorEastAsia" w:hAnsiTheme="minorHAnsi" w:cstheme="minorBidi"/>
          <w:smallCaps w:val="0"/>
          <w:noProof/>
          <w:sz w:val="22"/>
          <w:szCs w:val="22"/>
        </w:rPr>
        <w:tab/>
      </w:r>
      <w:r>
        <w:rPr>
          <w:noProof/>
        </w:rPr>
        <w:t>Principais Objetivos do Projeto</w:t>
      </w:r>
      <w:r>
        <w:rPr>
          <w:noProof/>
        </w:rPr>
        <w:tab/>
      </w:r>
      <w:r>
        <w:rPr>
          <w:noProof/>
        </w:rPr>
        <w:fldChar w:fldCharType="begin"/>
      </w:r>
      <w:r>
        <w:rPr>
          <w:noProof/>
        </w:rPr>
        <w:instrText xml:space="preserve"> PAGEREF _Toc74595264 \h </w:instrText>
      </w:r>
      <w:r>
        <w:rPr>
          <w:noProof/>
        </w:rPr>
      </w:r>
      <w:r>
        <w:rPr>
          <w:noProof/>
        </w:rPr>
        <w:fldChar w:fldCharType="separate"/>
      </w:r>
      <w:r>
        <w:rPr>
          <w:noProof/>
        </w:rPr>
        <w:t>4</w:t>
      </w:r>
      <w:r>
        <w:rPr>
          <w:noProof/>
        </w:rPr>
        <w:fldChar w:fldCharType="end"/>
      </w:r>
    </w:p>
    <w:p w14:paraId="3833C36E" w14:textId="55BEFBA7"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2.2</w:t>
      </w:r>
      <w:r>
        <w:rPr>
          <w:rFonts w:asciiTheme="minorHAnsi" w:eastAsiaTheme="minorEastAsia" w:hAnsiTheme="minorHAnsi" w:cstheme="minorBidi"/>
          <w:smallCaps w:val="0"/>
          <w:noProof/>
          <w:sz w:val="22"/>
          <w:szCs w:val="22"/>
        </w:rPr>
        <w:tab/>
      </w:r>
      <w:r>
        <w:rPr>
          <w:noProof/>
        </w:rPr>
        <w:t>Objetivos do Gerenciamento do Projeto</w:t>
      </w:r>
      <w:r>
        <w:rPr>
          <w:noProof/>
        </w:rPr>
        <w:tab/>
      </w:r>
      <w:r>
        <w:rPr>
          <w:noProof/>
        </w:rPr>
        <w:fldChar w:fldCharType="begin"/>
      </w:r>
      <w:r>
        <w:rPr>
          <w:noProof/>
        </w:rPr>
        <w:instrText xml:space="preserve"> PAGEREF _Toc74595265 \h </w:instrText>
      </w:r>
      <w:r>
        <w:rPr>
          <w:noProof/>
        </w:rPr>
      </w:r>
      <w:r>
        <w:rPr>
          <w:noProof/>
        </w:rPr>
        <w:fldChar w:fldCharType="separate"/>
      </w:r>
      <w:r>
        <w:rPr>
          <w:noProof/>
        </w:rPr>
        <w:t>4</w:t>
      </w:r>
      <w:r>
        <w:rPr>
          <w:noProof/>
        </w:rPr>
        <w:fldChar w:fldCharType="end"/>
      </w:r>
    </w:p>
    <w:p w14:paraId="34DD374A" w14:textId="090D6966"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Premissas para o Projeto</w:t>
      </w:r>
      <w:r>
        <w:rPr>
          <w:noProof/>
        </w:rPr>
        <w:tab/>
      </w:r>
      <w:r>
        <w:rPr>
          <w:noProof/>
        </w:rPr>
        <w:fldChar w:fldCharType="begin"/>
      </w:r>
      <w:r>
        <w:rPr>
          <w:noProof/>
        </w:rPr>
        <w:instrText xml:space="preserve"> PAGEREF _Toc74595266 \h </w:instrText>
      </w:r>
      <w:r>
        <w:rPr>
          <w:noProof/>
        </w:rPr>
      </w:r>
      <w:r>
        <w:rPr>
          <w:noProof/>
        </w:rPr>
        <w:fldChar w:fldCharType="separate"/>
      </w:r>
      <w:r>
        <w:rPr>
          <w:noProof/>
        </w:rPr>
        <w:t>4</w:t>
      </w:r>
      <w:r>
        <w:rPr>
          <w:noProof/>
        </w:rPr>
        <w:fldChar w:fldCharType="end"/>
      </w:r>
    </w:p>
    <w:p w14:paraId="259EF40A" w14:textId="3B795ECB"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No Escopo</w:t>
      </w:r>
      <w:r>
        <w:rPr>
          <w:noProof/>
        </w:rPr>
        <w:tab/>
      </w:r>
      <w:r>
        <w:rPr>
          <w:noProof/>
        </w:rPr>
        <w:fldChar w:fldCharType="begin"/>
      </w:r>
      <w:r>
        <w:rPr>
          <w:noProof/>
        </w:rPr>
        <w:instrText xml:space="preserve"> PAGEREF _Toc74595267 \h </w:instrText>
      </w:r>
      <w:r>
        <w:rPr>
          <w:noProof/>
        </w:rPr>
      </w:r>
      <w:r>
        <w:rPr>
          <w:noProof/>
        </w:rPr>
        <w:fldChar w:fldCharType="separate"/>
      </w:r>
      <w:r>
        <w:rPr>
          <w:noProof/>
        </w:rPr>
        <w:t>5</w:t>
      </w:r>
      <w:r>
        <w:rPr>
          <w:noProof/>
        </w:rPr>
        <w:fldChar w:fldCharType="end"/>
      </w:r>
    </w:p>
    <w:p w14:paraId="5E04FB86" w14:textId="7CFDB113"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Fora do Escopo</w:t>
      </w:r>
      <w:r>
        <w:rPr>
          <w:noProof/>
        </w:rPr>
        <w:tab/>
      </w:r>
      <w:r>
        <w:rPr>
          <w:noProof/>
        </w:rPr>
        <w:fldChar w:fldCharType="begin"/>
      </w:r>
      <w:r>
        <w:rPr>
          <w:noProof/>
        </w:rPr>
        <w:instrText xml:space="preserve"> PAGEREF _Toc74595268 \h </w:instrText>
      </w:r>
      <w:r>
        <w:rPr>
          <w:noProof/>
        </w:rPr>
      </w:r>
      <w:r>
        <w:rPr>
          <w:noProof/>
        </w:rPr>
        <w:fldChar w:fldCharType="separate"/>
      </w:r>
      <w:r>
        <w:rPr>
          <w:noProof/>
        </w:rPr>
        <w:t>5</w:t>
      </w:r>
      <w:r>
        <w:rPr>
          <w:noProof/>
        </w:rPr>
        <w:fldChar w:fldCharType="end"/>
      </w:r>
    </w:p>
    <w:p w14:paraId="00321FFF" w14:textId="00687D37"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Diagramas UML</w:t>
      </w:r>
      <w:r>
        <w:rPr>
          <w:noProof/>
        </w:rPr>
        <w:tab/>
      </w:r>
      <w:r>
        <w:rPr>
          <w:noProof/>
        </w:rPr>
        <w:fldChar w:fldCharType="begin"/>
      </w:r>
      <w:r>
        <w:rPr>
          <w:noProof/>
        </w:rPr>
        <w:instrText xml:space="preserve"> PAGEREF _Toc74595269 \h </w:instrText>
      </w:r>
      <w:r>
        <w:rPr>
          <w:noProof/>
        </w:rPr>
      </w:r>
      <w:r>
        <w:rPr>
          <w:noProof/>
        </w:rPr>
        <w:fldChar w:fldCharType="separate"/>
      </w:r>
      <w:r>
        <w:rPr>
          <w:noProof/>
        </w:rPr>
        <w:t>5</w:t>
      </w:r>
      <w:r>
        <w:rPr>
          <w:noProof/>
        </w:rPr>
        <w:fldChar w:fldCharType="end"/>
      </w:r>
    </w:p>
    <w:p w14:paraId="1E0224B9" w14:textId="5F111BC5"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4.1</w:t>
      </w:r>
      <w:r>
        <w:rPr>
          <w:rFonts w:asciiTheme="minorHAnsi" w:eastAsiaTheme="minorEastAsia" w:hAnsiTheme="minorHAnsi" w:cstheme="minorBidi"/>
          <w:smallCaps w:val="0"/>
          <w:noProof/>
          <w:sz w:val="22"/>
          <w:szCs w:val="22"/>
        </w:rPr>
        <w:tab/>
      </w:r>
      <w:r>
        <w:rPr>
          <w:noProof/>
        </w:rPr>
        <w:t>Diagrama de Caso de Uso</w:t>
      </w:r>
      <w:r>
        <w:rPr>
          <w:noProof/>
        </w:rPr>
        <w:tab/>
      </w:r>
      <w:r>
        <w:rPr>
          <w:noProof/>
        </w:rPr>
        <w:fldChar w:fldCharType="begin"/>
      </w:r>
      <w:r>
        <w:rPr>
          <w:noProof/>
        </w:rPr>
        <w:instrText xml:space="preserve"> PAGEREF _Toc74595270 \h </w:instrText>
      </w:r>
      <w:r>
        <w:rPr>
          <w:noProof/>
        </w:rPr>
      </w:r>
      <w:r>
        <w:rPr>
          <w:noProof/>
        </w:rPr>
        <w:fldChar w:fldCharType="separate"/>
      </w:r>
      <w:r>
        <w:rPr>
          <w:noProof/>
        </w:rPr>
        <w:t>5</w:t>
      </w:r>
      <w:r>
        <w:rPr>
          <w:noProof/>
        </w:rPr>
        <w:fldChar w:fldCharType="end"/>
      </w:r>
    </w:p>
    <w:p w14:paraId="534791B1" w14:textId="7E8006C6"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4.2</w:t>
      </w:r>
      <w:r>
        <w:rPr>
          <w:rFonts w:asciiTheme="minorHAnsi" w:eastAsiaTheme="minorEastAsia" w:hAnsiTheme="minorHAnsi" w:cstheme="minorBidi"/>
          <w:smallCaps w:val="0"/>
          <w:noProof/>
          <w:sz w:val="22"/>
          <w:szCs w:val="22"/>
        </w:rPr>
        <w:tab/>
      </w:r>
      <w:r>
        <w:rPr>
          <w:noProof/>
        </w:rPr>
        <w:t>Diagrama de Classes</w:t>
      </w:r>
      <w:r>
        <w:rPr>
          <w:noProof/>
        </w:rPr>
        <w:tab/>
      </w:r>
      <w:r>
        <w:rPr>
          <w:noProof/>
        </w:rPr>
        <w:fldChar w:fldCharType="begin"/>
      </w:r>
      <w:r>
        <w:rPr>
          <w:noProof/>
        </w:rPr>
        <w:instrText xml:space="preserve"> PAGEREF _Toc74595271 \h </w:instrText>
      </w:r>
      <w:r>
        <w:rPr>
          <w:noProof/>
        </w:rPr>
      </w:r>
      <w:r>
        <w:rPr>
          <w:noProof/>
        </w:rPr>
        <w:fldChar w:fldCharType="separate"/>
      </w:r>
      <w:r>
        <w:rPr>
          <w:noProof/>
        </w:rPr>
        <w:t>6</w:t>
      </w:r>
      <w:r>
        <w:rPr>
          <w:noProof/>
        </w:rPr>
        <w:fldChar w:fldCharType="end"/>
      </w:r>
    </w:p>
    <w:p w14:paraId="7BAD1C46" w14:textId="1294A191" w:rsidR="000324AA" w:rsidRDefault="000324AA">
      <w:pPr>
        <w:pStyle w:val="Sumrio2"/>
        <w:tabs>
          <w:tab w:val="left" w:pos="720"/>
          <w:tab w:val="right" w:leader="dot" w:pos="9060"/>
        </w:tabs>
        <w:rPr>
          <w:rFonts w:asciiTheme="minorHAnsi" w:eastAsiaTheme="minorEastAsia" w:hAnsiTheme="minorHAnsi" w:cstheme="minorBidi"/>
          <w:smallCaps w:val="0"/>
          <w:noProof/>
          <w:sz w:val="22"/>
          <w:szCs w:val="22"/>
        </w:rPr>
      </w:pPr>
      <w:r>
        <w:rPr>
          <w:noProof/>
        </w:rPr>
        <w:t>4.3</w:t>
      </w:r>
      <w:r>
        <w:rPr>
          <w:rFonts w:asciiTheme="minorHAnsi" w:eastAsiaTheme="minorEastAsia" w:hAnsiTheme="minorHAnsi" w:cstheme="minorBidi"/>
          <w:smallCaps w:val="0"/>
          <w:noProof/>
          <w:sz w:val="22"/>
          <w:szCs w:val="22"/>
        </w:rPr>
        <w:tab/>
      </w:r>
      <w:r>
        <w:rPr>
          <w:noProof/>
        </w:rPr>
        <w:t>Diagrama de Sequência</w:t>
      </w:r>
      <w:r>
        <w:rPr>
          <w:noProof/>
        </w:rPr>
        <w:tab/>
      </w:r>
      <w:r>
        <w:rPr>
          <w:noProof/>
        </w:rPr>
        <w:fldChar w:fldCharType="begin"/>
      </w:r>
      <w:r>
        <w:rPr>
          <w:noProof/>
        </w:rPr>
        <w:instrText xml:space="preserve"> PAGEREF _Toc74595272 \h </w:instrText>
      </w:r>
      <w:r>
        <w:rPr>
          <w:noProof/>
        </w:rPr>
      </w:r>
      <w:r>
        <w:rPr>
          <w:noProof/>
        </w:rPr>
        <w:fldChar w:fldCharType="separate"/>
      </w:r>
      <w:r>
        <w:rPr>
          <w:noProof/>
        </w:rPr>
        <w:t>7</w:t>
      </w:r>
      <w:r>
        <w:rPr>
          <w:noProof/>
        </w:rPr>
        <w:fldChar w:fldCharType="end"/>
      </w:r>
    </w:p>
    <w:p w14:paraId="3B2295A0" w14:textId="29051317"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sidRPr="0088475B">
        <w:rPr>
          <w:noProof/>
          <w:snapToGrid w:val="0"/>
          <w:lang w:eastAsia="en-US"/>
        </w:rPr>
        <w:t>5</w:t>
      </w:r>
      <w:r>
        <w:rPr>
          <w:rFonts w:asciiTheme="minorHAnsi" w:eastAsiaTheme="minorEastAsia" w:hAnsiTheme="minorHAnsi" w:cstheme="minorBidi"/>
          <w:b w:val="0"/>
          <w:caps w:val="0"/>
          <w:noProof/>
          <w:sz w:val="22"/>
          <w:szCs w:val="22"/>
        </w:rPr>
        <w:tab/>
      </w:r>
      <w:r w:rsidRPr="0088475B">
        <w:rPr>
          <w:noProof/>
          <w:snapToGrid w:val="0"/>
          <w:lang w:eastAsia="en-US"/>
        </w:rPr>
        <w:t>Logo e Protótipos de Telas</w:t>
      </w:r>
      <w:r>
        <w:rPr>
          <w:noProof/>
        </w:rPr>
        <w:tab/>
      </w:r>
      <w:r>
        <w:rPr>
          <w:noProof/>
        </w:rPr>
        <w:fldChar w:fldCharType="begin"/>
      </w:r>
      <w:r>
        <w:rPr>
          <w:noProof/>
        </w:rPr>
        <w:instrText xml:space="preserve"> PAGEREF _Toc74595273 \h </w:instrText>
      </w:r>
      <w:r>
        <w:rPr>
          <w:noProof/>
        </w:rPr>
      </w:r>
      <w:r>
        <w:rPr>
          <w:noProof/>
        </w:rPr>
        <w:fldChar w:fldCharType="separate"/>
      </w:r>
      <w:r>
        <w:rPr>
          <w:noProof/>
        </w:rPr>
        <w:t>8</w:t>
      </w:r>
      <w:r>
        <w:rPr>
          <w:noProof/>
        </w:rPr>
        <w:fldChar w:fldCharType="end"/>
      </w:r>
    </w:p>
    <w:p w14:paraId="38D3000E" w14:textId="7BC00C0C"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Cronograma</w:t>
      </w:r>
      <w:r>
        <w:rPr>
          <w:noProof/>
        </w:rPr>
        <w:tab/>
      </w:r>
      <w:r>
        <w:rPr>
          <w:noProof/>
        </w:rPr>
        <w:fldChar w:fldCharType="begin"/>
      </w:r>
      <w:r>
        <w:rPr>
          <w:noProof/>
        </w:rPr>
        <w:instrText xml:space="preserve"> PAGEREF _Toc74595274 \h </w:instrText>
      </w:r>
      <w:r>
        <w:rPr>
          <w:noProof/>
        </w:rPr>
      </w:r>
      <w:r>
        <w:rPr>
          <w:noProof/>
        </w:rPr>
        <w:fldChar w:fldCharType="separate"/>
      </w:r>
      <w:r>
        <w:rPr>
          <w:noProof/>
        </w:rPr>
        <w:t>9</w:t>
      </w:r>
      <w:r>
        <w:rPr>
          <w:noProof/>
        </w:rPr>
        <w:fldChar w:fldCharType="end"/>
      </w:r>
    </w:p>
    <w:p w14:paraId="11B5E644" w14:textId="255B2F60"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Ideias Futuras</w:t>
      </w:r>
      <w:r>
        <w:rPr>
          <w:noProof/>
        </w:rPr>
        <w:tab/>
      </w:r>
      <w:r>
        <w:rPr>
          <w:noProof/>
        </w:rPr>
        <w:fldChar w:fldCharType="begin"/>
      </w:r>
      <w:r>
        <w:rPr>
          <w:noProof/>
        </w:rPr>
        <w:instrText xml:space="preserve"> PAGEREF _Toc74595275 \h </w:instrText>
      </w:r>
      <w:r>
        <w:rPr>
          <w:noProof/>
        </w:rPr>
      </w:r>
      <w:r>
        <w:rPr>
          <w:noProof/>
        </w:rPr>
        <w:fldChar w:fldCharType="separate"/>
      </w:r>
      <w:r>
        <w:rPr>
          <w:noProof/>
        </w:rPr>
        <w:t>9</w:t>
      </w:r>
      <w:r>
        <w:rPr>
          <w:noProof/>
        </w:rPr>
        <w:fldChar w:fldCharType="end"/>
      </w:r>
    </w:p>
    <w:p w14:paraId="0A4F75A1" w14:textId="19059957" w:rsidR="000324AA" w:rsidRDefault="000324AA">
      <w:pPr>
        <w:pStyle w:val="Sumrio1"/>
        <w:tabs>
          <w:tab w:val="left" w:pos="480"/>
          <w:tab w:val="right" w:leader="dot" w:pos="9060"/>
        </w:tabs>
        <w:rPr>
          <w:rFonts w:asciiTheme="minorHAnsi" w:eastAsiaTheme="minorEastAsia" w:hAnsiTheme="minorHAnsi" w:cstheme="minorBidi"/>
          <w:b w:val="0"/>
          <w:caps w:val="0"/>
          <w:noProof/>
          <w:sz w:val="22"/>
          <w:szCs w:val="22"/>
        </w:rPr>
      </w:pPr>
      <w:r>
        <w:rPr>
          <w:noProof/>
        </w:rPr>
        <w:t>8</w:t>
      </w:r>
      <w:r>
        <w:rPr>
          <w:rFonts w:asciiTheme="minorHAnsi" w:eastAsiaTheme="minorEastAsia" w:hAnsiTheme="minorHAnsi" w:cstheme="minorBidi"/>
          <w:b w:val="0"/>
          <w:caps w:val="0"/>
          <w:noProof/>
          <w:sz w:val="22"/>
          <w:szCs w:val="22"/>
        </w:rPr>
        <w:tab/>
      </w:r>
      <w:r>
        <w:rPr>
          <w:noProof/>
        </w:rPr>
        <w:t>Glossário</w:t>
      </w:r>
      <w:r>
        <w:rPr>
          <w:noProof/>
        </w:rPr>
        <w:tab/>
      </w:r>
      <w:r>
        <w:rPr>
          <w:noProof/>
        </w:rPr>
        <w:fldChar w:fldCharType="begin"/>
      </w:r>
      <w:r>
        <w:rPr>
          <w:noProof/>
        </w:rPr>
        <w:instrText xml:space="preserve"> PAGEREF _Toc74595276 \h </w:instrText>
      </w:r>
      <w:r>
        <w:rPr>
          <w:noProof/>
        </w:rPr>
      </w:r>
      <w:r>
        <w:rPr>
          <w:noProof/>
        </w:rPr>
        <w:fldChar w:fldCharType="separate"/>
      </w:r>
      <w:r>
        <w:rPr>
          <w:noProof/>
        </w:rPr>
        <w:t>10</w:t>
      </w:r>
      <w:r>
        <w:rPr>
          <w:noProof/>
        </w:rPr>
        <w:fldChar w:fldCharType="end"/>
      </w:r>
    </w:p>
    <w:p w14:paraId="500CEC9B" w14:textId="25605A70" w:rsidR="00D70415" w:rsidRDefault="00D70415" w:rsidP="00D70415">
      <w:r>
        <w:fldChar w:fldCharType="end"/>
      </w:r>
    </w:p>
    <w:p w14:paraId="1ADDCB0E" w14:textId="77777777" w:rsidR="00D70415" w:rsidRDefault="00D70415" w:rsidP="00D70415"/>
    <w:p w14:paraId="49C39C45" w14:textId="77777777" w:rsidR="00D70415" w:rsidRDefault="00D70415" w:rsidP="00D70415"/>
    <w:p w14:paraId="704EE824" w14:textId="77777777" w:rsidR="00D70415" w:rsidRDefault="00D70415" w:rsidP="00D70415"/>
    <w:p w14:paraId="1E2CAE8E" w14:textId="77777777" w:rsidR="00D70415" w:rsidRDefault="00D70415" w:rsidP="00D70415">
      <w:pPr>
        <w:pStyle w:val="Ttulo1"/>
        <w:sectPr w:rsidR="00D70415">
          <w:headerReference w:type="default" r:id="rId8"/>
          <w:footerReference w:type="default" r:id="rId9"/>
          <w:pgSz w:w="11906" w:h="16838" w:code="9"/>
          <w:pgMar w:top="1134" w:right="1418" w:bottom="2041" w:left="1418" w:header="680" w:footer="680" w:gutter="0"/>
          <w:cols w:space="720"/>
        </w:sectPr>
      </w:pPr>
    </w:p>
    <w:p w14:paraId="2764EA8B" w14:textId="1D9990A2" w:rsidR="00D1055D" w:rsidRDefault="00D70415" w:rsidP="00D70415">
      <w:pPr>
        <w:pStyle w:val="Ttulo1"/>
      </w:pPr>
      <w:bookmarkStart w:id="1" w:name="_Toc74595262"/>
      <w:r>
        <w:lastRenderedPageBreak/>
        <w:t>Introdução</w:t>
      </w:r>
      <w:bookmarkEnd w:id="1"/>
    </w:p>
    <w:p w14:paraId="0568DD72" w14:textId="77777777" w:rsidR="009F12F9" w:rsidRDefault="009F12F9" w:rsidP="00D70415"/>
    <w:p w14:paraId="6385B081" w14:textId="0DE6E61B" w:rsidR="009F12F9" w:rsidRDefault="009F12F9" w:rsidP="00D70415">
      <w:r>
        <w:t>Em tempos de pandemia, estamos vivendo uma grande crise de emprego e com isso a informalidade está aumentando, de acordo c</w:t>
      </w:r>
      <w:r w:rsidR="00D64644">
        <w:t>o</w:t>
      </w:r>
      <w:r>
        <w:t>m o IBGE, a</w:t>
      </w:r>
      <w:r w:rsidRPr="009F12F9">
        <w:t xml:space="preserve"> taxa de informalidade </w:t>
      </w:r>
      <w:r>
        <w:t>em janeiro de 2021</w:t>
      </w:r>
      <w:r w:rsidRPr="009F12F9">
        <w:t xml:space="preserve"> </w:t>
      </w:r>
      <w:r>
        <w:t>foi</w:t>
      </w:r>
      <w:r w:rsidRPr="009F12F9">
        <w:t xml:space="preserve"> 39,7% da população ocupada, ou</w:t>
      </w:r>
      <w:r w:rsidR="00D64644">
        <w:t xml:space="preserve"> cerca de</w:t>
      </w:r>
      <w:r w:rsidRPr="009F12F9">
        <w:t xml:space="preserve"> 34,1 milhões de trabalhadores informais.</w:t>
      </w:r>
    </w:p>
    <w:p w14:paraId="14CE744D" w14:textId="02F616D7" w:rsidR="00D64644" w:rsidRDefault="00D64644" w:rsidP="00D70415">
      <w:r>
        <w:t>Para auxiliar nesse ponto, nossa proposta é a de desenvolvimento de um aplicativo que facilite a comunicação entre trabalhadores informais e consumidores, porém com o diferencial de ambos morarem em um mesmo bairro/condomínio.</w:t>
      </w:r>
    </w:p>
    <w:p w14:paraId="068F1FC4" w14:textId="77777777" w:rsidR="009F12F9" w:rsidRDefault="009F12F9" w:rsidP="009F12F9">
      <w:r>
        <w:t xml:space="preserve">Este documento fornece uma visão abrangente do projeto, aprofundando nos detalhes por meio dos diagramas UML, facilitando o entendimento do escopo e funcionalidades previstas. </w:t>
      </w:r>
    </w:p>
    <w:p w14:paraId="3BC25F1F" w14:textId="3C8DAFC7" w:rsidR="009F12F9" w:rsidRDefault="009F12F9" w:rsidP="009F12F9">
      <w:r>
        <w:t>Nele são apresentados: a metodologia de desenvolvimento, a descrição e os objetivos do projeto, os objetivos</w:t>
      </w:r>
      <w:r w:rsidR="00DC438F">
        <w:t xml:space="preserve"> </w:t>
      </w:r>
      <w:r>
        <w:t>e os produtos do desenvolvimento.</w:t>
      </w:r>
    </w:p>
    <w:p w14:paraId="54E67A6E" w14:textId="77777777" w:rsidR="00D1055D" w:rsidRDefault="00D1055D" w:rsidP="00D70415">
      <w:pPr>
        <w:rPr>
          <w:snapToGrid w:val="0"/>
          <w:lang w:eastAsia="en-US"/>
        </w:rPr>
      </w:pPr>
    </w:p>
    <w:p w14:paraId="3A340BC1" w14:textId="77777777" w:rsidR="00D70415" w:rsidRDefault="00D70415" w:rsidP="00D70415">
      <w:pPr>
        <w:pStyle w:val="Ttulo1"/>
        <w:rPr>
          <w:snapToGrid w:val="0"/>
          <w:lang w:eastAsia="en-US"/>
        </w:rPr>
      </w:pPr>
      <w:bookmarkStart w:id="2" w:name="_Toc74595263"/>
      <w:r>
        <w:rPr>
          <w:snapToGrid w:val="0"/>
          <w:lang w:eastAsia="en-US"/>
        </w:rPr>
        <w:t>Objetivos do Projeto</w:t>
      </w:r>
      <w:bookmarkEnd w:id="2"/>
    </w:p>
    <w:p w14:paraId="7DC336E6" w14:textId="36BBE725" w:rsidR="00D70415" w:rsidRDefault="00D70415" w:rsidP="00D70415">
      <w:pPr>
        <w:pStyle w:val="Ttulo2"/>
      </w:pPr>
      <w:bookmarkStart w:id="3" w:name="_Toc74595264"/>
      <w:r>
        <w:t>Principais Objetivos do Projeto</w:t>
      </w:r>
      <w:bookmarkEnd w:id="3"/>
    </w:p>
    <w:p w14:paraId="619F4EB5" w14:textId="379B4E8B" w:rsidR="00B50197" w:rsidRDefault="00B50197" w:rsidP="00B50197"/>
    <w:p w14:paraId="785BF9AF" w14:textId="651BC110" w:rsidR="00F74CD7" w:rsidRDefault="00B50197" w:rsidP="00B50197">
      <w:r>
        <w:t xml:space="preserve">Os principais objetivos da solução proposta, é tornar visível ao coletivo, os prestadores de serviços, das mais diversas áreas, que moram em um mesmo bairro ou condomínio que </w:t>
      </w:r>
      <w:r w:rsidR="00B72B19">
        <w:t>o usuário do app</w:t>
      </w:r>
      <w:r w:rsidR="00F74CD7">
        <w:t>.</w:t>
      </w:r>
    </w:p>
    <w:p w14:paraId="125CC3D3" w14:textId="77B8CDF9" w:rsidR="00B72B19" w:rsidRDefault="00F74CD7" w:rsidP="00B50197">
      <w:r>
        <w:t>Facilitando assim a oferta e a procura dos serviços e produtos, o intuito principal é facilitar a divulgação dos serviços e produtos ofertados por MEIs e</w:t>
      </w:r>
      <w:r w:rsidR="00843EDD">
        <w:t>/ou Trabalhadores</w:t>
      </w:r>
      <w:r>
        <w:t xml:space="preserve"> Autônomos</w:t>
      </w:r>
      <w:r w:rsidR="00B72B19">
        <w:t>, a proposta é o desenvolvimento de app em Android e IOS, para tornar possível essa interação.</w:t>
      </w:r>
    </w:p>
    <w:p w14:paraId="04B76123" w14:textId="369DCF92" w:rsidR="00C736EA" w:rsidRPr="00B50197" w:rsidRDefault="0040368F" w:rsidP="00B50197">
      <w:r>
        <w:t>Hoje existem diversos grupos de vendas em redes sociais, porém por serem mais genéricos, podem nos indicar um prestador em um bairro afastado, sendo que pode existir uma pessoa que efetua o mesmo serviço e mora no mesmo bairro que você e até então é desconhecida.</w:t>
      </w:r>
    </w:p>
    <w:p w14:paraId="451E1828" w14:textId="3B6F3D2D" w:rsidR="00D70415" w:rsidRDefault="00D70415" w:rsidP="00D70415">
      <w:pPr>
        <w:pStyle w:val="Ttulo2"/>
      </w:pPr>
      <w:bookmarkStart w:id="4" w:name="_Toc74595265"/>
      <w:r>
        <w:t>Objetivos do Gerenciamento do Projeto</w:t>
      </w:r>
      <w:bookmarkEnd w:id="4"/>
    </w:p>
    <w:p w14:paraId="358AB3C7" w14:textId="4F4FB022" w:rsidR="00F74CD7" w:rsidRDefault="00F74CD7" w:rsidP="00F74CD7"/>
    <w:p w14:paraId="3F24E3FD" w14:textId="42EC59D3" w:rsidR="000324AA" w:rsidRDefault="000324AA" w:rsidP="00F74CD7">
      <w:r>
        <w:t>Abaixo elencamos os principais itens que nortearam nossa gestão do projeto e o que vislumbramos no processo de gestão.</w:t>
      </w:r>
    </w:p>
    <w:p w14:paraId="003EDC7B" w14:textId="77777777" w:rsidR="000324AA" w:rsidRPr="00F74CD7" w:rsidRDefault="000324AA" w:rsidP="00F74CD7"/>
    <w:p w14:paraId="1F11F892" w14:textId="78638113" w:rsidR="00D70415" w:rsidRDefault="00D70415" w:rsidP="00D70415">
      <w:pPr>
        <w:numPr>
          <w:ilvl w:val="0"/>
          <w:numId w:val="23"/>
        </w:numPr>
      </w:pPr>
      <w:r w:rsidRPr="00664D85">
        <w:t xml:space="preserve">Entregar os produtos deste projeto com qualidade e dentro dos prazos </w:t>
      </w:r>
      <w:r w:rsidR="00F74CD7">
        <w:t>previstos</w:t>
      </w:r>
      <w:r w:rsidRPr="00664D85">
        <w:t>.</w:t>
      </w:r>
    </w:p>
    <w:p w14:paraId="0F79A8C6" w14:textId="7720E1EA" w:rsidR="00D70415" w:rsidRDefault="00D70415" w:rsidP="00D70415">
      <w:pPr>
        <w:numPr>
          <w:ilvl w:val="0"/>
          <w:numId w:val="23"/>
        </w:numPr>
      </w:pPr>
      <w:r w:rsidRPr="00664D85">
        <w:t xml:space="preserve">Estabelecer comunicação eficiente entre os </w:t>
      </w:r>
      <w:r w:rsidR="00C736EA">
        <w:t>envolvidos</w:t>
      </w:r>
      <w:r w:rsidRPr="00664D85">
        <w:t xml:space="preserve"> do projeto, permitindo que todos recebam as informações que necessitam sobre o projeto.</w:t>
      </w:r>
    </w:p>
    <w:p w14:paraId="494C5C17" w14:textId="5F30E4E3" w:rsidR="00D70415" w:rsidRDefault="00D70415" w:rsidP="00D70415">
      <w:pPr>
        <w:numPr>
          <w:ilvl w:val="0"/>
          <w:numId w:val="23"/>
        </w:numPr>
      </w:pPr>
      <w:r w:rsidRPr="00664D85">
        <w:t>Acompanhar os riscos e dependências entre as equipes envolvidas no projeto eliminando gargalos que afetem o cronograma das atividades.</w:t>
      </w:r>
    </w:p>
    <w:p w14:paraId="3E7BAEDC" w14:textId="77777777" w:rsidR="00F74CD7" w:rsidRPr="00664D85" w:rsidRDefault="00F74CD7" w:rsidP="00F74CD7">
      <w:pPr>
        <w:ind w:left="284"/>
      </w:pPr>
    </w:p>
    <w:p w14:paraId="1175C5FC" w14:textId="77777777" w:rsidR="00D70415" w:rsidRDefault="00D70415" w:rsidP="00D70415">
      <w:pPr>
        <w:pStyle w:val="Ttulo1"/>
      </w:pPr>
      <w:bookmarkStart w:id="5" w:name="_Toc74595266"/>
      <w:r>
        <w:t>Premissas para o Projeto</w:t>
      </w:r>
      <w:bookmarkEnd w:id="5"/>
    </w:p>
    <w:p w14:paraId="7600419F" w14:textId="55C9668A" w:rsidR="00C736EA" w:rsidRDefault="0040368F" w:rsidP="00C736EA">
      <w:bookmarkStart w:id="6" w:name="PlanoFases"/>
      <w:bookmarkStart w:id="7" w:name="_Toc430447687"/>
      <w:bookmarkStart w:id="8" w:name="_Ref472483531"/>
      <w:r>
        <w:t>Com o conceito de solução criado, levantamos as premissas do projeto e quais os principais itens que seriam implementados no app.</w:t>
      </w:r>
    </w:p>
    <w:p w14:paraId="2A6F9DFE" w14:textId="5EF0B64E" w:rsidR="0040368F" w:rsidRPr="00C736EA" w:rsidRDefault="0040368F" w:rsidP="00C736EA">
      <w:r>
        <w:lastRenderedPageBreak/>
        <w:t>Abaixo elencamos os itens que adicionamos ao escopo inicial e outros que levantamos, porém não foram considerados essenciais neste primeiro momento e estão fora do escopo, considerando uma implementação futura.</w:t>
      </w:r>
    </w:p>
    <w:p w14:paraId="565EB3F8" w14:textId="21472469" w:rsidR="00D70415" w:rsidRDefault="00D70415" w:rsidP="00D70415">
      <w:pPr>
        <w:pStyle w:val="Ttulo2"/>
      </w:pPr>
      <w:bookmarkStart w:id="9" w:name="_Toc74595267"/>
      <w:r>
        <w:t>No Escopo</w:t>
      </w:r>
      <w:bookmarkEnd w:id="9"/>
    </w:p>
    <w:p w14:paraId="414C959A" w14:textId="32141D66" w:rsidR="00B50197" w:rsidRDefault="00B50197" w:rsidP="00B50197"/>
    <w:p w14:paraId="48B88D79" w14:textId="465C3069" w:rsidR="00B50197" w:rsidRDefault="00B50197" w:rsidP="00B50197">
      <w:pPr>
        <w:pStyle w:val="PargrafodaLista"/>
        <w:numPr>
          <w:ilvl w:val="0"/>
          <w:numId w:val="31"/>
        </w:numPr>
      </w:pPr>
      <w:r>
        <w:t>Cadastro de Usuário</w:t>
      </w:r>
    </w:p>
    <w:p w14:paraId="59B9FDAA" w14:textId="2AD310A0" w:rsidR="00B50197" w:rsidRDefault="00B50197" w:rsidP="00B50197">
      <w:pPr>
        <w:pStyle w:val="PargrafodaLista"/>
        <w:numPr>
          <w:ilvl w:val="1"/>
          <w:numId w:val="31"/>
        </w:numPr>
      </w:pPr>
      <w:r>
        <w:t>Cadastro de Morador</w:t>
      </w:r>
    </w:p>
    <w:p w14:paraId="7E31865D" w14:textId="3BF2F232" w:rsidR="00B50197" w:rsidRDefault="00B50197" w:rsidP="00B50197">
      <w:pPr>
        <w:pStyle w:val="PargrafodaLista"/>
        <w:numPr>
          <w:ilvl w:val="1"/>
          <w:numId w:val="31"/>
        </w:numPr>
      </w:pPr>
      <w:r>
        <w:t>Cadastro de Prestador de Serviço</w:t>
      </w:r>
    </w:p>
    <w:p w14:paraId="72423629" w14:textId="6B3342F3" w:rsidR="008574F8" w:rsidRDefault="008574F8" w:rsidP="00B50197">
      <w:pPr>
        <w:pStyle w:val="PargrafodaLista"/>
        <w:numPr>
          <w:ilvl w:val="1"/>
          <w:numId w:val="31"/>
        </w:numPr>
      </w:pPr>
      <w:r>
        <w:t>Recuperação de Senha</w:t>
      </w:r>
    </w:p>
    <w:p w14:paraId="72EDA272" w14:textId="77777777" w:rsidR="00B50197" w:rsidRDefault="00B50197" w:rsidP="00B50197">
      <w:pPr>
        <w:pStyle w:val="PargrafodaLista"/>
        <w:ind w:left="1440"/>
      </w:pPr>
    </w:p>
    <w:p w14:paraId="1E8AD35B" w14:textId="0882EAD8" w:rsidR="00B50197" w:rsidRDefault="00B50197" w:rsidP="00B50197">
      <w:pPr>
        <w:pStyle w:val="PargrafodaLista"/>
        <w:numPr>
          <w:ilvl w:val="0"/>
          <w:numId w:val="31"/>
        </w:numPr>
      </w:pPr>
      <w:r>
        <w:t>Cadastro de Serviço</w:t>
      </w:r>
      <w:r w:rsidR="00C736EA">
        <w:t xml:space="preserve"> / Produto</w:t>
      </w:r>
    </w:p>
    <w:p w14:paraId="1A84535B" w14:textId="79EB08A6" w:rsidR="00B50197" w:rsidRDefault="00B50197" w:rsidP="00B50197">
      <w:pPr>
        <w:pStyle w:val="PargrafodaLista"/>
        <w:numPr>
          <w:ilvl w:val="0"/>
          <w:numId w:val="31"/>
        </w:numPr>
      </w:pPr>
      <w:r>
        <w:t>Classifica</w:t>
      </w:r>
      <w:r w:rsidR="00C736EA">
        <w:t>ção</w:t>
      </w:r>
      <w:r>
        <w:t xml:space="preserve"> </w:t>
      </w:r>
      <w:r w:rsidR="00C736EA">
        <w:t>d</w:t>
      </w:r>
      <w:r>
        <w:t>o Serviço</w:t>
      </w:r>
    </w:p>
    <w:p w14:paraId="48B7C955" w14:textId="45361E63" w:rsidR="00C736EA" w:rsidRDefault="00C736EA" w:rsidP="00B50197">
      <w:pPr>
        <w:pStyle w:val="PargrafodaLista"/>
        <w:numPr>
          <w:ilvl w:val="0"/>
          <w:numId w:val="31"/>
        </w:numPr>
      </w:pPr>
      <w:r>
        <w:t>Buscar Prestador / Serviço</w:t>
      </w:r>
    </w:p>
    <w:p w14:paraId="48388D69" w14:textId="77777777" w:rsidR="00C736EA" w:rsidRDefault="00C736EA" w:rsidP="00B727A9">
      <w:pPr>
        <w:pStyle w:val="PargrafodaLista"/>
      </w:pPr>
    </w:p>
    <w:p w14:paraId="3154D8BB" w14:textId="46B1B521" w:rsidR="00D70415" w:rsidRDefault="00D70415" w:rsidP="00D70415">
      <w:pPr>
        <w:pStyle w:val="Ttulo2"/>
      </w:pPr>
      <w:bookmarkStart w:id="10" w:name="_Toc74595268"/>
      <w:r>
        <w:t>Fora do Escopo</w:t>
      </w:r>
      <w:bookmarkEnd w:id="10"/>
    </w:p>
    <w:p w14:paraId="2A7E7F6B" w14:textId="51EAE9D6" w:rsidR="00B50197" w:rsidRDefault="00B50197" w:rsidP="00B50197"/>
    <w:p w14:paraId="3C1998E6" w14:textId="3C48C953" w:rsidR="00B50197" w:rsidRDefault="00B50197" w:rsidP="00B50197">
      <w:pPr>
        <w:pStyle w:val="PargrafodaLista"/>
        <w:numPr>
          <w:ilvl w:val="0"/>
          <w:numId w:val="32"/>
        </w:numPr>
      </w:pPr>
      <w:r>
        <w:t>Rotinas de Pagamento pelo App,</w:t>
      </w:r>
    </w:p>
    <w:p w14:paraId="72382C62" w14:textId="658690DD" w:rsidR="00B50197" w:rsidRDefault="00B50197" w:rsidP="00B50197">
      <w:pPr>
        <w:pStyle w:val="PargrafodaLista"/>
        <w:numPr>
          <w:ilvl w:val="0"/>
          <w:numId w:val="32"/>
        </w:numPr>
      </w:pPr>
      <w:r>
        <w:t>Mensageria Interna</w:t>
      </w:r>
    </w:p>
    <w:p w14:paraId="76705B3A" w14:textId="08DA29AF" w:rsidR="00D1055D" w:rsidRDefault="00D1055D" w:rsidP="00B50197">
      <w:pPr>
        <w:pStyle w:val="PargrafodaLista"/>
        <w:numPr>
          <w:ilvl w:val="0"/>
          <w:numId w:val="32"/>
        </w:numPr>
      </w:pPr>
      <w:r>
        <w:t>Análise serviços recorrentes</w:t>
      </w:r>
    </w:p>
    <w:p w14:paraId="0C67FDC2" w14:textId="77777777" w:rsidR="00B50197" w:rsidRPr="00B50197" w:rsidRDefault="00B50197" w:rsidP="00B50197">
      <w:pPr>
        <w:pStyle w:val="PargrafodaLista"/>
      </w:pPr>
    </w:p>
    <w:p w14:paraId="60645473" w14:textId="209732FB" w:rsidR="00B727A9" w:rsidRDefault="00B727A9" w:rsidP="00D70415">
      <w:pPr>
        <w:pStyle w:val="Ttulo1"/>
      </w:pPr>
      <w:bookmarkStart w:id="11" w:name="_Toc74595269"/>
      <w:r>
        <w:t>Diagramas UML</w:t>
      </w:r>
      <w:bookmarkEnd w:id="11"/>
    </w:p>
    <w:p w14:paraId="638B78DC" w14:textId="2F1795A8" w:rsidR="00B727A9" w:rsidRDefault="000324AA" w:rsidP="00B727A9">
      <w:r>
        <w:t xml:space="preserve">Para auxiliar no entendimento do projeto, desenvolvemos alguns diagramas UML que entendemos que são essenciais na análise e compreensão </w:t>
      </w:r>
      <w:proofErr w:type="gramStart"/>
      <w:r>
        <w:t>do mesmo</w:t>
      </w:r>
      <w:proofErr w:type="gramEnd"/>
      <w:r>
        <w:t>.</w:t>
      </w:r>
    </w:p>
    <w:p w14:paraId="36D51105" w14:textId="2D96097A" w:rsidR="000324AA" w:rsidRPr="00B727A9" w:rsidRDefault="000324AA" w:rsidP="00B727A9">
      <w:r>
        <w:t>Deste os que utilizamos, estão o diagrama de caso de uso, o diagrama de classes e o diagrama de sequência.</w:t>
      </w:r>
    </w:p>
    <w:p w14:paraId="35654F86" w14:textId="33E512BE" w:rsidR="00B727A9" w:rsidRDefault="00B727A9" w:rsidP="00B727A9">
      <w:pPr>
        <w:pStyle w:val="Ttulo2"/>
      </w:pPr>
      <w:bookmarkStart w:id="12" w:name="_Toc74595270"/>
      <w:r>
        <w:t>Diagrama de Caso de Uso</w:t>
      </w:r>
      <w:bookmarkEnd w:id="12"/>
    </w:p>
    <w:p w14:paraId="5F394A52" w14:textId="77777777" w:rsidR="00B727A9" w:rsidRPr="00B727A9" w:rsidRDefault="00B727A9" w:rsidP="00B727A9">
      <w:pPr>
        <w:ind w:firstLine="432"/>
      </w:pPr>
    </w:p>
    <w:p w14:paraId="204D1838" w14:textId="748CCE5D" w:rsidR="00B727A9" w:rsidRDefault="00B727A9" w:rsidP="00D70415">
      <w:r>
        <w:t xml:space="preserve">O diagrama de caso de uso, exemplifica as tarefas </w:t>
      </w:r>
      <w:r w:rsidR="007B17A3">
        <w:t xml:space="preserve">em alto nível </w:t>
      </w:r>
      <w:r>
        <w:t>que estão previstas no desenvolvimento do App.</w:t>
      </w:r>
    </w:p>
    <w:p w14:paraId="40664823" w14:textId="36DD6255" w:rsidR="00B727A9" w:rsidRDefault="00B727A9" w:rsidP="00D70415">
      <w:r>
        <w:rPr>
          <w:noProof/>
        </w:rPr>
        <w:lastRenderedPageBreak/>
        <w:drawing>
          <wp:inline distT="0" distB="0" distL="0" distR="0" wp14:anchorId="2FAA41F1" wp14:editId="76806631">
            <wp:extent cx="5753100" cy="35718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571875"/>
                    </a:xfrm>
                    <a:prstGeom prst="rect">
                      <a:avLst/>
                    </a:prstGeom>
                    <a:noFill/>
                    <a:ln>
                      <a:noFill/>
                    </a:ln>
                  </pic:spPr>
                </pic:pic>
              </a:graphicData>
            </a:graphic>
          </wp:inline>
        </w:drawing>
      </w:r>
    </w:p>
    <w:p w14:paraId="6A8EF6CF" w14:textId="373BB8E8" w:rsidR="00B727A9" w:rsidRDefault="00B727A9" w:rsidP="00D70415">
      <w:pPr>
        <w:rPr>
          <w:sz w:val="20"/>
        </w:rPr>
      </w:pPr>
      <w:r w:rsidRPr="00B727A9">
        <w:rPr>
          <w:sz w:val="20"/>
        </w:rPr>
        <w:t>Imagem 1: Diagrama de Caso de Uso</w:t>
      </w:r>
    </w:p>
    <w:p w14:paraId="151F2F9A" w14:textId="7608C67F" w:rsidR="0083288F" w:rsidRDefault="0083288F" w:rsidP="00D70415">
      <w:pPr>
        <w:rPr>
          <w:sz w:val="20"/>
        </w:rPr>
      </w:pPr>
    </w:p>
    <w:p w14:paraId="3CA3EF6D" w14:textId="3F39235C" w:rsidR="007B17A3" w:rsidRDefault="007B17A3" w:rsidP="007B17A3">
      <w:pPr>
        <w:pStyle w:val="Ttulo2"/>
      </w:pPr>
      <w:bookmarkStart w:id="13" w:name="_Toc74595271"/>
      <w:r>
        <w:t>Diagrama de Classes</w:t>
      </w:r>
      <w:bookmarkEnd w:id="13"/>
    </w:p>
    <w:p w14:paraId="02DBA442" w14:textId="551BBC2C" w:rsidR="007B17A3" w:rsidRDefault="007B17A3" w:rsidP="00D70415">
      <w:pPr>
        <w:rPr>
          <w:sz w:val="20"/>
        </w:rPr>
      </w:pPr>
    </w:p>
    <w:p w14:paraId="240ED281" w14:textId="7087C68C" w:rsidR="007B17A3" w:rsidRDefault="0083288F" w:rsidP="0083288F">
      <w:pPr>
        <w:jc w:val="center"/>
        <w:rPr>
          <w:sz w:val="20"/>
        </w:rPr>
      </w:pPr>
      <w:r>
        <w:rPr>
          <w:noProof/>
          <w:sz w:val="20"/>
        </w:rPr>
        <w:drawing>
          <wp:inline distT="0" distB="0" distL="0" distR="0" wp14:anchorId="6B9F1773" wp14:editId="2AC8564D">
            <wp:extent cx="4255980" cy="37585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753" cy="3765430"/>
                    </a:xfrm>
                    <a:prstGeom prst="rect">
                      <a:avLst/>
                    </a:prstGeom>
                    <a:noFill/>
                    <a:ln>
                      <a:noFill/>
                    </a:ln>
                  </pic:spPr>
                </pic:pic>
              </a:graphicData>
            </a:graphic>
          </wp:inline>
        </w:drawing>
      </w:r>
    </w:p>
    <w:p w14:paraId="4A3D1699" w14:textId="395ACEF7" w:rsidR="001510A6" w:rsidRDefault="001510A6" w:rsidP="001510A6">
      <w:pPr>
        <w:rPr>
          <w:sz w:val="20"/>
        </w:rPr>
      </w:pPr>
      <w:r w:rsidRPr="00B727A9">
        <w:rPr>
          <w:sz w:val="20"/>
        </w:rPr>
        <w:t xml:space="preserve">Imagem </w:t>
      </w:r>
      <w:r>
        <w:rPr>
          <w:sz w:val="20"/>
        </w:rPr>
        <w:t>2</w:t>
      </w:r>
      <w:r w:rsidRPr="00B727A9">
        <w:rPr>
          <w:sz w:val="20"/>
        </w:rPr>
        <w:t>: Diagrama de C</w:t>
      </w:r>
      <w:r>
        <w:rPr>
          <w:sz w:val="20"/>
        </w:rPr>
        <w:t>lasse</w:t>
      </w:r>
    </w:p>
    <w:p w14:paraId="23D8D608" w14:textId="7111C25B" w:rsidR="00945BDD" w:rsidRDefault="00945BDD" w:rsidP="0040368F">
      <w:pPr>
        <w:jc w:val="left"/>
        <w:rPr>
          <w:sz w:val="20"/>
        </w:rPr>
      </w:pPr>
    </w:p>
    <w:p w14:paraId="692CE705" w14:textId="7508360D" w:rsidR="0040368F" w:rsidRPr="0040368F" w:rsidRDefault="0040368F" w:rsidP="0040368F">
      <w:pPr>
        <w:pStyle w:val="Ttulo2"/>
      </w:pPr>
      <w:bookmarkStart w:id="14" w:name="_Toc74595272"/>
      <w:r>
        <w:lastRenderedPageBreak/>
        <w:t>Diagrama de Sequência</w:t>
      </w:r>
      <w:bookmarkEnd w:id="14"/>
    </w:p>
    <w:p w14:paraId="27671A1A" w14:textId="51A80DCC" w:rsidR="001510A6" w:rsidRDefault="00E30A34" w:rsidP="0083288F">
      <w:pPr>
        <w:jc w:val="center"/>
        <w:rPr>
          <w:sz w:val="20"/>
        </w:rPr>
      </w:pPr>
      <w:r>
        <w:rPr>
          <w:noProof/>
          <w:sz w:val="20"/>
        </w:rPr>
        <w:drawing>
          <wp:inline distT="0" distB="0" distL="0" distR="0" wp14:anchorId="05E66520" wp14:editId="37263642">
            <wp:extent cx="5753735" cy="28263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826385"/>
                    </a:xfrm>
                    <a:prstGeom prst="rect">
                      <a:avLst/>
                    </a:prstGeom>
                    <a:noFill/>
                    <a:ln>
                      <a:noFill/>
                    </a:ln>
                  </pic:spPr>
                </pic:pic>
              </a:graphicData>
            </a:graphic>
          </wp:inline>
        </w:drawing>
      </w:r>
    </w:p>
    <w:p w14:paraId="362C8AAD" w14:textId="18EE99C3" w:rsidR="001510A6" w:rsidRDefault="001510A6" w:rsidP="001510A6">
      <w:pPr>
        <w:rPr>
          <w:sz w:val="20"/>
        </w:rPr>
      </w:pPr>
      <w:r w:rsidRPr="00B727A9">
        <w:rPr>
          <w:sz w:val="20"/>
        </w:rPr>
        <w:t xml:space="preserve">Imagem </w:t>
      </w:r>
      <w:r>
        <w:rPr>
          <w:sz w:val="20"/>
        </w:rPr>
        <w:t>4</w:t>
      </w:r>
      <w:r w:rsidRPr="00B727A9">
        <w:rPr>
          <w:sz w:val="20"/>
        </w:rPr>
        <w:t xml:space="preserve">: Diagrama de </w:t>
      </w:r>
      <w:r>
        <w:rPr>
          <w:sz w:val="20"/>
        </w:rPr>
        <w:t>Sequência - Cliente</w:t>
      </w:r>
    </w:p>
    <w:p w14:paraId="5CB8BCB6" w14:textId="77777777" w:rsidR="001510A6" w:rsidRDefault="001510A6" w:rsidP="0083288F">
      <w:pPr>
        <w:jc w:val="center"/>
        <w:rPr>
          <w:sz w:val="20"/>
        </w:rPr>
      </w:pPr>
    </w:p>
    <w:p w14:paraId="0E05032F" w14:textId="08DEA1F0" w:rsidR="007B17A3" w:rsidRDefault="00E30A34" w:rsidP="00D70415">
      <w:pPr>
        <w:rPr>
          <w:sz w:val="20"/>
        </w:rPr>
      </w:pPr>
      <w:r>
        <w:rPr>
          <w:noProof/>
          <w:sz w:val="20"/>
        </w:rPr>
        <w:drawing>
          <wp:inline distT="0" distB="0" distL="0" distR="0" wp14:anchorId="5019579C" wp14:editId="52606BE3">
            <wp:extent cx="5759450" cy="27254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725420"/>
                    </a:xfrm>
                    <a:prstGeom prst="rect">
                      <a:avLst/>
                    </a:prstGeom>
                    <a:noFill/>
                    <a:ln>
                      <a:noFill/>
                    </a:ln>
                  </pic:spPr>
                </pic:pic>
              </a:graphicData>
            </a:graphic>
          </wp:inline>
        </w:drawing>
      </w:r>
      <w:r w:rsidR="001510A6" w:rsidRPr="001510A6">
        <w:rPr>
          <w:sz w:val="20"/>
        </w:rPr>
        <w:t xml:space="preserve"> </w:t>
      </w:r>
      <w:r w:rsidR="001510A6" w:rsidRPr="00B727A9">
        <w:rPr>
          <w:sz w:val="20"/>
        </w:rPr>
        <w:t xml:space="preserve">Imagem </w:t>
      </w:r>
      <w:r w:rsidR="001510A6">
        <w:rPr>
          <w:sz w:val="20"/>
        </w:rPr>
        <w:t>5</w:t>
      </w:r>
      <w:r w:rsidR="001510A6" w:rsidRPr="00B727A9">
        <w:rPr>
          <w:sz w:val="20"/>
        </w:rPr>
        <w:t xml:space="preserve">: Diagrama de </w:t>
      </w:r>
      <w:r w:rsidR="001510A6">
        <w:rPr>
          <w:sz w:val="20"/>
        </w:rPr>
        <w:t xml:space="preserve">Sequência </w:t>
      </w:r>
      <w:r w:rsidR="000324AA">
        <w:rPr>
          <w:sz w:val="20"/>
        </w:rPr>
        <w:t>–</w:t>
      </w:r>
      <w:r w:rsidR="001510A6">
        <w:rPr>
          <w:sz w:val="20"/>
        </w:rPr>
        <w:t xml:space="preserve"> Prestador</w:t>
      </w:r>
    </w:p>
    <w:p w14:paraId="2C171ECE" w14:textId="5FF72184" w:rsidR="000324AA" w:rsidRDefault="000324AA" w:rsidP="00D70415">
      <w:pPr>
        <w:rPr>
          <w:sz w:val="20"/>
        </w:rPr>
      </w:pPr>
    </w:p>
    <w:p w14:paraId="26CDC109" w14:textId="3E734851" w:rsidR="000324AA" w:rsidRDefault="000324AA" w:rsidP="00D70415">
      <w:pPr>
        <w:rPr>
          <w:sz w:val="20"/>
        </w:rPr>
      </w:pPr>
    </w:p>
    <w:p w14:paraId="67AA214B" w14:textId="01DC7B30" w:rsidR="000324AA" w:rsidRDefault="000324AA" w:rsidP="00D70415">
      <w:pPr>
        <w:rPr>
          <w:sz w:val="20"/>
        </w:rPr>
      </w:pPr>
    </w:p>
    <w:p w14:paraId="026E80A9" w14:textId="5B98B559" w:rsidR="000324AA" w:rsidRDefault="000324AA" w:rsidP="00D70415">
      <w:pPr>
        <w:rPr>
          <w:sz w:val="20"/>
        </w:rPr>
      </w:pPr>
    </w:p>
    <w:p w14:paraId="0C720CC0" w14:textId="2DC89C14" w:rsidR="000324AA" w:rsidRDefault="000324AA" w:rsidP="00D70415">
      <w:pPr>
        <w:rPr>
          <w:sz w:val="20"/>
        </w:rPr>
      </w:pPr>
    </w:p>
    <w:p w14:paraId="04187F6A" w14:textId="113E1DB8" w:rsidR="000324AA" w:rsidRDefault="000324AA" w:rsidP="00D70415">
      <w:pPr>
        <w:rPr>
          <w:sz w:val="20"/>
        </w:rPr>
      </w:pPr>
    </w:p>
    <w:p w14:paraId="1706E6B3" w14:textId="58DF178A" w:rsidR="000324AA" w:rsidRDefault="000324AA" w:rsidP="00D70415">
      <w:pPr>
        <w:rPr>
          <w:sz w:val="20"/>
        </w:rPr>
      </w:pPr>
    </w:p>
    <w:p w14:paraId="0196E9A5" w14:textId="24352003" w:rsidR="000324AA" w:rsidRDefault="000324AA" w:rsidP="00D70415">
      <w:pPr>
        <w:rPr>
          <w:sz w:val="20"/>
        </w:rPr>
      </w:pPr>
    </w:p>
    <w:p w14:paraId="2519E6F9" w14:textId="7ABFE42A" w:rsidR="000324AA" w:rsidRDefault="000324AA" w:rsidP="00D70415">
      <w:pPr>
        <w:rPr>
          <w:sz w:val="20"/>
        </w:rPr>
      </w:pPr>
    </w:p>
    <w:p w14:paraId="2EA10D1B" w14:textId="77777777" w:rsidR="000324AA" w:rsidRPr="00B727A9" w:rsidRDefault="000324AA" w:rsidP="00D70415">
      <w:pPr>
        <w:rPr>
          <w:sz w:val="20"/>
        </w:rPr>
      </w:pPr>
    </w:p>
    <w:p w14:paraId="6A000331" w14:textId="6E84CEC8" w:rsidR="00D70415" w:rsidRDefault="00547DEF" w:rsidP="00D70415">
      <w:pPr>
        <w:pStyle w:val="Ttulo1"/>
        <w:rPr>
          <w:snapToGrid w:val="0"/>
          <w:lang w:eastAsia="en-US"/>
        </w:rPr>
      </w:pPr>
      <w:bookmarkStart w:id="15" w:name="_Toc74595273"/>
      <w:r>
        <w:rPr>
          <w:snapToGrid w:val="0"/>
          <w:lang w:eastAsia="en-US"/>
        </w:rPr>
        <w:lastRenderedPageBreak/>
        <w:t xml:space="preserve">Logo e </w:t>
      </w:r>
      <w:r w:rsidR="0083288F">
        <w:rPr>
          <w:snapToGrid w:val="0"/>
          <w:lang w:eastAsia="en-US"/>
        </w:rPr>
        <w:t>Protótipos de Telas</w:t>
      </w:r>
      <w:bookmarkEnd w:id="15"/>
    </w:p>
    <w:p w14:paraId="23EEE98C" w14:textId="181BEE35" w:rsidR="00D70415" w:rsidRDefault="00D70415" w:rsidP="00D70415"/>
    <w:p w14:paraId="028E31A9" w14:textId="44AC91F2" w:rsidR="0083288F" w:rsidRDefault="0083288F" w:rsidP="00D70415">
      <w:r>
        <w:t>Visando facilitar o entendimento do fluxo do app, desenvolvemos protótipos de telas, que trazem a visão do que esperamos como produto final.</w:t>
      </w:r>
    </w:p>
    <w:p w14:paraId="37EBDAE3" w14:textId="64BEF681" w:rsidR="00FA05B3" w:rsidRDefault="00FA05B3" w:rsidP="00D70415">
      <w:r>
        <w:t>Antes do protótipo, definimos o logo da proposta, passamos por algumas versões preliminares, até definir a versão final, conforme imagem abaixo.</w:t>
      </w:r>
    </w:p>
    <w:p w14:paraId="0D039AB8" w14:textId="5E532EE1" w:rsidR="00FA05B3" w:rsidRDefault="00FA05B3" w:rsidP="00D70415"/>
    <w:p w14:paraId="383A43C2" w14:textId="5903CEC4" w:rsidR="00FA05B3" w:rsidRDefault="00FA05B3" w:rsidP="008C3AA7">
      <w:pPr>
        <w:jc w:val="left"/>
      </w:pPr>
      <w:r>
        <w:rPr>
          <w:noProof/>
        </w:rPr>
        <w:drawing>
          <wp:inline distT="0" distB="0" distL="0" distR="0" wp14:anchorId="452A62B5" wp14:editId="0016AF7C">
            <wp:extent cx="1054100" cy="138650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33346"/>
                    <a:stretch/>
                  </pic:blipFill>
                  <pic:spPr bwMode="auto">
                    <a:xfrm flipH="1">
                      <a:off x="0" y="0"/>
                      <a:ext cx="1095926" cy="1441522"/>
                    </a:xfrm>
                    <a:prstGeom prst="rect">
                      <a:avLst/>
                    </a:prstGeom>
                    <a:noFill/>
                    <a:ln>
                      <a:noFill/>
                    </a:ln>
                    <a:extLst>
                      <a:ext uri="{53640926-AAD7-44D8-BBD7-CCE9431645EC}">
                        <a14:shadowObscured xmlns:a14="http://schemas.microsoft.com/office/drawing/2010/main"/>
                      </a:ext>
                    </a:extLst>
                  </pic:spPr>
                </pic:pic>
              </a:graphicData>
            </a:graphic>
          </wp:inline>
        </w:drawing>
      </w:r>
    </w:p>
    <w:p w14:paraId="022017AA" w14:textId="76E12128" w:rsidR="00FA05B3" w:rsidRPr="002E200F" w:rsidRDefault="00FA05B3" w:rsidP="00D70415">
      <w:pPr>
        <w:rPr>
          <w:sz w:val="22"/>
          <w:szCs w:val="18"/>
        </w:rPr>
      </w:pPr>
      <w:r w:rsidRPr="002E200F">
        <w:rPr>
          <w:sz w:val="22"/>
          <w:szCs w:val="18"/>
        </w:rPr>
        <w:t>Imagem 6: Logo do app.</w:t>
      </w:r>
    </w:p>
    <w:p w14:paraId="35C1F4D7" w14:textId="0156EA10" w:rsidR="00FA05B3" w:rsidRDefault="00FA05B3" w:rsidP="00D70415"/>
    <w:p w14:paraId="697AF533" w14:textId="3E0B8FB9" w:rsidR="008C3AA7" w:rsidRDefault="008C3AA7" w:rsidP="00D70415">
      <w:r>
        <w:t>O conceito que utilizamos na criação do logo, é para trazer a sensação que  você encontra  “tudo” em casa, ou no nosso caso, no seu bairro/condomínio.</w:t>
      </w:r>
    </w:p>
    <w:p w14:paraId="08F8632C" w14:textId="28EFE83E" w:rsidR="008C3AA7" w:rsidRDefault="008C3AA7" w:rsidP="00D70415">
      <w:r>
        <w:t>Abaixo exibimos alguns protótipos de telas chave para a aplicação, como a tela de login , a tela de cadastro de serviço, tela de classificação do serviço</w:t>
      </w:r>
      <w:r w:rsidR="00547DEF">
        <w:t xml:space="preserve"> e  a tela de pesquisa de serviço.</w:t>
      </w:r>
    </w:p>
    <w:p w14:paraId="761B446D" w14:textId="77777777" w:rsidR="00547DEF" w:rsidRDefault="00547DEF" w:rsidP="00D70415">
      <w:r>
        <w:t>Buscamos tornar as funcionalidades intuitivas,  tornando a utilização do app a mais simples e descomplicada possível.</w:t>
      </w:r>
    </w:p>
    <w:p w14:paraId="66AC3F0D" w14:textId="77777777" w:rsidR="000324AA" w:rsidRDefault="000324AA" w:rsidP="00D70415"/>
    <w:p w14:paraId="284B7CDB" w14:textId="0F1D0096" w:rsidR="000324AA" w:rsidRDefault="000324AA" w:rsidP="00D70415">
      <w:pPr>
        <w:sectPr w:rsidR="000324AA">
          <w:headerReference w:type="default" r:id="rId15"/>
          <w:footerReference w:type="default" r:id="rId16"/>
          <w:pgSz w:w="11906" w:h="16838" w:code="9"/>
          <w:pgMar w:top="1134" w:right="1418" w:bottom="2041" w:left="1418" w:header="680" w:footer="680" w:gutter="0"/>
          <w:cols w:space="720"/>
        </w:sectPr>
      </w:pPr>
    </w:p>
    <w:p w14:paraId="1DE5836A" w14:textId="7416C333" w:rsidR="008C3AA7" w:rsidRPr="00E2138C" w:rsidRDefault="008C3AA7" w:rsidP="00D70415">
      <w:r>
        <w:rPr>
          <w:noProof/>
        </w:rPr>
        <w:drawing>
          <wp:inline distT="0" distB="0" distL="0" distR="0" wp14:anchorId="728A77A7" wp14:editId="451D3B94">
            <wp:extent cx="1699895" cy="3022035"/>
            <wp:effectExtent l="0" t="0" r="0" b="698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3068" cy="3045454"/>
                    </a:xfrm>
                    <a:prstGeom prst="rect">
                      <a:avLst/>
                    </a:prstGeom>
                    <a:noFill/>
                    <a:ln>
                      <a:noFill/>
                    </a:ln>
                  </pic:spPr>
                </pic:pic>
              </a:graphicData>
            </a:graphic>
          </wp:inline>
        </w:drawing>
      </w:r>
    </w:p>
    <w:p w14:paraId="4D46A483" w14:textId="2A2225AF" w:rsidR="00547DEF" w:rsidRDefault="008C3AA7" w:rsidP="00D70415">
      <w:pPr>
        <w:spacing w:after="180"/>
      </w:pPr>
      <w:r>
        <w:t>Imagem 7 – Tela Inicial</w:t>
      </w:r>
    </w:p>
    <w:p w14:paraId="0E0FDCA0" w14:textId="628E4A33" w:rsidR="00D70415" w:rsidRDefault="008C3AA7" w:rsidP="00D70415">
      <w:pPr>
        <w:spacing w:after="180"/>
      </w:pPr>
      <w:r>
        <w:rPr>
          <w:noProof/>
        </w:rPr>
        <w:drawing>
          <wp:inline distT="0" distB="0" distL="0" distR="0" wp14:anchorId="28886AD4" wp14:editId="058158E6">
            <wp:extent cx="1668065" cy="2965450"/>
            <wp:effectExtent l="0" t="0" r="889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1021" cy="3041817"/>
                    </a:xfrm>
                    <a:prstGeom prst="rect">
                      <a:avLst/>
                    </a:prstGeom>
                    <a:noFill/>
                    <a:ln>
                      <a:noFill/>
                    </a:ln>
                  </pic:spPr>
                </pic:pic>
              </a:graphicData>
            </a:graphic>
          </wp:inline>
        </w:drawing>
      </w:r>
    </w:p>
    <w:p w14:paraId="07C161A5" w14:textId="6DF7BAC6" w:rsidR="008C3AA7" w:rsidRDefault="008C3AA7" w:rsidP="00D70415">
      <w:pPr>
        <w:spacing w:after="180"/>
      </w:pPr>
      <w:r>
        <w:t xml:space="preserve">Imagem </w:t>
      </w:r>
      <w:r w:rsidR="000324AA">
        <w:t>8</w:t>
      </w:r>
      <w:r>
        <w:t xml:space="preserve"> – </w:t>
      </w:r>
      <w:r w:rsidR="00547DEF">
        <w:t>C</w:t>
      </w:r>
      <w:r>
        <w:t>adastro de Serviço</w:t>
      </w:r>
    </w:p>
    <w:bookmarkEnd w:id="6"/>
    <w:bookmarkEnd w:id="7"/>
    <w:bookmarkEnd w:id="8"/>
    <w:p w14:paraId="66386368" w14:textId="722A2CBB" w:rsidR="00547DEF" w:rsidRDefault="008C3AA7" w:rsidP="008C3AA7">
      <w:r>
        <w:rPr>
          <w:noProof/>
        </w:rPr>
        <w:lastRenderedPageBreak/>
        <w:drawing>
          <wp:inline distT="0" distB="0" distL="0" distR="0" wp14:anchorId="2A74B338" wp14:editId="1AE0ABC7">
            <wp:extent cx="1708150" cy="3036714"/>
            <wp:effectExtent l="0" t="0" r="635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5035" cy="3102288"/>
                    </a:xfrm>
                    <a:prstGeom prst="rect">
                      <a:avLst/>
                    </a:prstGeom>
                    <a:noFill/>
                    <a:ln>
                      <a:noFill/>
                    </a:ln>
                  </pic:spPr>
                </pic:pic>
              </a:graphicData>
            </a:graphic>
          </wp:inline>
        </w:drawing>
      </w:r>
    </w:p>
    <w:p w14:paraId="4E0B34CD" w14:textId="4FF63B38" w:rsidR="00547DEF" w:rsidRDefault="008C3AA7" w:rsidP="008C3AA7">
      <w:r>
        <w:t xml:space="preserve">Imagem </w:t>
      </w:r>
      <w:r w:rsidR="000324AA">
        <w:t>9</w:t>
      </w:r>
      <w:r>
        <w:t xml:space="preserve"> –</w:t>
      </w:r>
      <w:r w:rsidR="00547DEF">
        <w:t xml:space="preserve"> C</w:t>
      </w:r>
      <w:r>
        <w:t>lassificação do serviço</w:t>
      </w:r>
    </w:p>
    <w:p w14:paraId="3F22CA24" w14:textId="1EB61980" w:rsidR="00547DEF" w:rsidRDefault="00547DEF" w:rsidP="008C3AA7">
      <w:r>
        <w:rPr>
          <w:noProof/>
        </w:rPr>
        <w:drawing>
          <wp:inline distT="0" distB="0" distL="0" distR="0" wp14:anchorId="1DCD652A" wp14:editId="41F3DAAE">
            <wp:extent cx="1696640" cy="3016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48903" cy="3109162"/>
                    </a:xfrm>
                    <a:prstGeom prst="rect">
                      <a:avLst/>
                    </a:prstGeom>
                    <a:noFill/>
                    <a:ln>
                      <a:noFill/>
                    </a:ln>
                  </pic:spPr>
                </pic:pic>
              </a:graphicData>
            </a:graphic>
          </wp:inline>
        </w:drawing>
      </w:r>
    </w:p>
    <w:p w14:paraId="4AFD07C2" w14:textId="32565766" w:rsidR="00547DEF" w:rsidRDefault="00547DEF" w:rsidP="008C3AA7">
      <w:r>
        <w:t>Imagem 10 – Pesquisa de Serviço</w:t>
      </w:r>
    </w:p>
    <w:p w14:paraId="0C2F12F0" w14:textId="77777777" w:rsidR="00547DEF" w:rsidRDefault="00547DEF" w:rsidP="008C3AA7">
      <w:pPr>
        <w:sectPr w:rsidR="00547DEF" w:rsidSect="00547DEF">
          <w:type w:val="continuous"/>
          <w:pgSz w:w="11906" w:h="16838" w:code="9"/>
          <w:pgMar w:top="1134" w:right="1418" w:bottom="2041" w:left="1418" w:header="680" w:footer="680" w:gutter="0"/>
          <w:cols w:num="2" w:space="720"/>
        </w:sectPr>
      </w:pPr>
    </w:p>
    <w:p w14:paraId="201D30F9" w14:textId="07957827" w:rsidR="008C3AA7" w:rsidRDefault="008C3AA7" w:rsidP="008C3AA7"/>
    <w:p w14:paraId="211CB5CD" w14:textId="6486BD68" w:rsidR="008C3AA7" w:rsidRPr="008C3AA7" w:rsidRDefault="008C3AA7" w:rsidP="008C3AA7">
      <w:pPr>
        <w:sectPr w:rsidR="008C3AA7" w:rsidRPr="008C3AA7" w:rsidSect="008C3AA7">
          <w:type w:val="continuous"/>
          <w:pgSz w:w="11906" w:h="16838" w:code="9"/>
          <w:pgMar w:top="1134" w:right="1418" w:bottom="2041" w:left="1418" w:header="680" w:footer="680" w:gutter="0"/>
          <w:cols w:space="720"/>
        </w:sectPr>
      </w:pPr>
    </w:p>
    <w:p w14:paraId="21C8F298" w14:textId="577D6484" w:rsidR="000324AA" w:rsidRDefault="000324AA" w:rsidP="00D70415">
      <w:pPr>
        <w:pStyle w:val="Ttulo1"/>
        <w:spacing w:before="360"/>
      </w:pPr>
      <w:bookmarkStart w:id="16" w:name="_Toc74595274"/>
      <w:r>
        <w:t>Cronograma</w:t>
      </w:r>
      <w:bookmarkEnd w:id="16"/>
      <w:r>
        <w:tab/>
      </w:r>
    </w:p>
    <w:p w14:paraId="74A23646" w14:textId="1EE1F808" w:rsidR="000324AA" w:rsidRDefault="000324AA" w:rsidP="000324AA">
      <w:r>
        <w:t>Abaixo é demonstrado o cronograma que norteou as etapas do processo, assim como nossa apresentação final em formato de Live pelo canal de Youtube da Fatec Araras.</w:t>
      </w:r>
    </w:p>
    <w:p w14:paraId="5DF51E73" w14:textId="77777777" w:rsidR="000324AA" w:rsidRDefault="000324AA" w:rsidP="000324AA"/>
    <w:p w14:paraId="1438A952" w14:textId="10DFCC03" w:rsidR="000324AA" w:rsidRDefault="000324AA" w:rsidP="000324AA">
      <w:pPr>
        <w:pStyle w:val="PargrafodaLista"/>
        <w:numPr>
          <w:ilvl w:val="0"/>
          <w:numId w:val="35"/>
        </w:numPr>
      </w:pPr>
      <w:r>
        <w:t xml:space="preserve">12/04/2021-Versionamento </w:t>
      </w:r>
      <w:proofErr w:type="spellStart"/>
      <w:r>
        <w:t>Git</w:t>
      </w:r>
      <w:proofErr w:type="spellEnd"/>
    </w:p>
    <w:p w14:paraId="5CC45CA5" w14:textId="39DD1CD3" w:rsidR="000324AA" w:rsidRDefault="000324AA" w:rsidP="000324AA">
      <w:pPr>
        <w:pStyle w:val="PargrafodaLista"/>
        <w:numPr>
          <w:ilvl w:val="0"/>
          <w:numId w:val="35"/>
        </w:numPr>
      </w:pPr>
      <w:r>
        <w:t xml:space="preserve">03/05/2021- Mapeamento de </w:t>
      </w:r>
      <w:r>
        <w:t>Público-alvo</w:t>
      </w:r>
    </w:p>
    <w:p w14:paraId="74230612" w14:textId="77777777" w:rsidR="000324AA" w:rsidRDefault="000324AA" w:rsidP="000324AA">
      <w:pPr>
        <w:pStyle w:val="PargrafodaLista"/>
        <w:numPr>
          <w:ilvl w:val="0"/>
          <w:numId w:val="35"/>
        </w:numPr>
      </w:pPr>
      <w:r>
        <w:t>15/06/2021-Análise de similares e Painel Semântico</w:t>
      </w:r>
    </w:p>
    <w:p w14:paraId="7EACE276" w14:textId="77777777" w:rsidR="000324AA" w:rsidRDefault="000324AA" w:rsidP="000324AA">
      <w:pPr>
        <w:pStyle w:val="PargrafodaLista"/>
        <w:numPr>
          <w:ilvl w:val="0"/>
          <w:numId w:val="35"/>
        </w:numPr>
      </w:pPr>
      <w:r>
        <w:t>17/05/2021-Diagramas de Classe</w:t>
      </w:r>
    </w:p>
    <w:p w14:paraId="4978C7DF" w14:textId="77777777" w:rsidR="000324AA" w:rsidRDefault="000324AA" w:rsidP="000324AA">
      <w:pPr>
        <w:pStyle w:val="PargrafodaLista"/>
        <w:numPr>
          <w:ilvl w:val="0"/>
          <w:numId w:val="35"/>
        </w:numPr>
      </w:pPr>
      <w:r>
        <w:t>22/05/2021- Esboço da Telas</w:t>
      </w:r>
    </w:p>
    <w:p w14:paraId="39988B5B" w14:textId="77777777" w:rsidR="000324AA" w:rsidRDefault="000324AA" w:rsidP="000324AA">
      <w:pPr>
        <w:pStyle w:val="PargrafodaLista"/>
        <w:numPr>
          <w:ilvl w:val="0"/>
          <w:numId w:val="35"/>
        </w:numPr>
      </w:pPr>
      <w:r>
        <w:t>24/05/2021- Elaboração de Diagramas de Interface</w:t>
      </w:r>
    </w:p>
    <w:p w14:paraId="2C26F7A1" w14:textId="77777777" w:rsidR="000324AA" w:rsidRDefault="000324AA" w:rsidP="000324AA">
      <w:pPr>
        <w:pStyle w:val="PargrafodaLista"/>
        <w:numPr>
          <w:ilvl w:val="0"/>
          <w:numId w:val="35"/>
        </w:numPr>
      </w:pPr>
      <w:r>
        <w:t>29/05/2021-Definição de Logo</w:t>
      </w:r>
    </w:p>
    <w:p w14:paraId="6DF69F98" w14:textId="77777777" w:rsidR="000324AA" w:rsidRDefault="000324AA" w:rsidP="000324AA">
      <w:pPr>
        <w:pStyle w:val="PargrafodaLista"/>
        <w:numPr>
          <w:ilvl w:val="0"/>
          <w:numId w:val="35"/>
        </w:numPr>
      </w:pPr>
      <w:r>
        <w:t>31/05/2021-Correção de Diagramas</w:t>
      </w:r>
    </w:p>
    <w:p w14:paraId="29558EB2" w14:textId="72A79281" w:rsidR="000324AA" w:rsidRDefault="000324AA" w:rsidP="000324AA">
      <w:pPr>
        <w:pStyle w:val="PargrafodaLista"/>
        <w:numPr>
          <w:ilvl w:val="0"/>
          <w:numId w:val="35"/>
        </w:numPr>
      </w:pPr>
      <w:r>
        <w:t>0</w:t>
      </w:r>
      <w:r>
        <w:t>5/06/2021-Execução dos protótipos de Telas</w:t>
      </w:r>
    </w:p>
    <w:p w14:paraId="524FFB89" w14:textId="77777777" w:rsidR="000324AA" w:rsidRDefault="000324AA" w:rsidP="000324AA">
      <w:pPr>
        <w:pStyle w:val="PargrafodaLista"/>
        <w:numPr>
          <w:ilvl w:val="0"/>
          <w:numId w:val="35"/>
        </w:numPr>
      </w:pPr>
      <w:r>
        <w:t>12/06/2021- Entrega da prototipagem</w:t>
      </w:r>
    </w:p>
    <w:p w14:paraId="61718B70" w14:textId="77777777" w:rsidR="000324AA" w:rsidRDefault="000324AA" w:rsidP="000324AA">
      <w:pPr>
        <w:pStyle w:val="PargrafodaLista"/>
        <w:numPr>
          <w:ilvl w:val="0"/>
          <w:numId w:val="35"/>
        </w:numPr>
      </w:pPr>
      <w:r>
        <w:t xml:space="preserve">14/06/2021-Preparação Apresentação </w:t>
      </w:r>
    </w:p>
    <w:p w14:paraId="0F8EE723" w14:textId="24381552" w:rsidR="000324AA" w:rsidRPr="000324AA" w:rsidRDefault="000324AA" w:rsidP="000324AA">
      <w:pPr>
        <w:pStyle w:val="PargrafodaLista"/>
        <w:numPr>
          <w:ilvl w:val="0"/>
          <w:numId w:val="35"/>
        </w:numPr>
      </w:pPr>
      <w:r>
        <w:t>21/06/2021- Apresentação do projeto</w:t>
      </w:r>
    </w:p>
    <w:p w14:paraId="2C54BF41" w14:textId="620CD80A" w:rsidR="00D70415" w:rsidRDefault="00305B58" w:rsidP="00D70415">
      <w:pPr>
        <w:pStyle w:val="Ttulo1"/>
        <w:spacing w:before="360"/>
      </w:pPr>
      <w:bookmarkStart w:id="17" w:name="_Toc74595275"/>
      <w:r>
        <w:t>Ideias Futuras</w:t>
      </w:r>
      <w:bookmarkEnd w:id="17"/>
    </w:p>
    <w:p w14:paraId="048F6C88" w14:textId="6CDB84BE" w:rsidR="00305B58" w:rsidRDefault="00305B58" w:rsidP="00D70415">
      <w:r>
        <w:t>Como o projeto é amplo, é possível identificar várias funcionalidades passíveis de desenvolvimento futuro, visando otimizar e tornar mais completo o app.</w:t>
      </w:r>
    </w:p>
    <w:p w14:paraId="3C805B78" w14:textId="2AA9AD56" w:rsidR="00305B58" w:rsidRDefault="00305B58" w:rsidP="00D70415">
      <w:r>
        <w:t>Abaixo elencamos as principais oportunidades identificadas:</w:t>
      </w:r>
    </w:p>
    <w:p w14:paraId="4A6B98EE" w14:textId="77777777" w:rsidR="007B17A3" w:rsidRDefault="007B17A3" w:rsidP="00D70415"/>
    <w:p w14:paraId="3671AC77" w14:textId="4FB5DF7F" w:rsidR="00305B58" w:rsidRDefault="007B17A3" w:rsidP="00305B58">
      <w:pPr>
        <w:pStyle w:val="PargrafodaLista"/>
        <w:numPr>
          <w:ilvl w:val="0"/>
          <w:numId w:val="34"/>
        </w:numPr>
      </w:pPr>
      <w:r>
        <w:t>Rotina de pagamento via App, utilizando parceiro para gestão dos pagamentos</w:t>
      </w:r>
      <w:r w:rsidR="00547DEF">
        <w:t>.</w:t>
      </w:r>
    </w:p>
    <w:p w14:paraId="428D88E5" w14:textId="0F4BFA55" w:rsidR="007B17A3" w:rsidRDefault="007B17A3" w:rsidP="00305B58">
      <w:pPr>
        <w:pStyle w:val="PargrafodaLista"/>
        <w:numPr>
          <w:ilvl w:val="0"/>
          <w:numId w:val="34"/>
        </w:numPr>
      </w:pPr>
      <w:r>
        <w:t xml:space="preserve">Opção de chat para troca de </w:t>
      </w:r>
      <w:r w:rsidR="008C3AA7">
        <w:t>mensagens</w:t>
      </w:r>
      <w:r>
        <w:t xml:space="preserve"> entre o prestador e o morador</w:t>
      </w:r>
      <w:r w:rsidR="00547DEF">
        <w:t>.</w:t>
      </w:r>
    </w:p>
    <w:p w14:paraId="2563EF07" w14:textId="70CF57A2" w:rsidR="007B17A3" w:rsidRDefault="007B17A3" w:rsidP="00305B58">
      <w:pPr>
        <w:pStyle w:val="PargrafodaLista"/>
        <w:numPr>
          <w:ilvl w:val="0"/>
          <w:numId w:val="34"/>
        </w:numPr>
      </w:pPr>
      <w:r>
        <w:lastRenderedPageBreak/>
        <w:t>Opção para análise de serviços recorrentes e alerta ao morador e /ou prestador, quando o intervalo de contratação passar da média de tempo padrão entre os serviços</w:t>
      </w:r>
      <w:r w:rsidR="00547DEF">
        <w:t>.</w:t>
      </w:r>
    </w:p>
    <w:p w14:paraId="53413249" w14:textId="5D61CA00" w:rsidR="00B72B19" w:rsidRDefault="00B72B19" w:rsidP="00305B58">
      <w:pPr>
        <w:pStyle w:val="PargrafodaLista"/>
        <w:numPr>
          <w:ilvl w:val="0"/>
          <w:numId w:val="34"/>
        </w:numPr>
      </w:pPr>
      <w:r>
        <w:t>Busca de serviços com base em geoposicionamento</w:t>
      </w:r>
      <w:r w:rsidR="00547DEF">
        <w:t>.</w:t>
      </w:r>
    </w:p>
    <w:p w14:paraId="78B96106" w14:textId="4E561217" w:rsidR="00D70415" w:rsidRDefault="00D70415" w:rsidP="00D70415">
      <w:pPr>
        <w:pStyle w:val="Ttulo1"/>
        <w:spacing w:before="360"/>
      </w:pPr>
      <w:bookmarkStart w:id="18" w:name="_Glossário"/>
      <w:bookmarkStart w:id="19" w:name="_Toc74595276"/>
      <w:bookmarkEnd w:id="18"/>
      <w:r>
        <w:t>Glossário</w:t>
      </w:r>
      <w:bookmarkEnd w:id="19"/>
    </w:p>
    <w:p w14:paraId="7ACC1D29" w14:textId="04A5CDE7" w:rsidR="00D70415" w:rsidRDefault="00D70415" w:rsidP="00D70415">
      <w:pPr>
        <w:pStyle w:val="instrucaodepreenchimento"/>
      </w:pPr>
    </w:p>
    <w:tbl>
      <w:tblPr>
        <w:tblStyle w:val="Tabelacomgrade"/>
        <w:tblW w:w="9173" w:type="dxa"/>
        <w:tblLook w:val="01E0" w:firstRow="1" w:lastRow="1" w:firstColumn="1" w:lastColumn="1" w:noHBand="0" w:noVBand="0"/>
      </w:tblPr>
      <w:tblGrid>
        <w:gridCol w:w="2136"/>
        <w:gridCol w:w="7037"/>
      </w:tblGrid>
      <w:tr w:rsidR="00D70415" w14:paraId="67D95B8E" w14:textId="77777777" w:rsidTr="00C736EA">
        <w:tc>
          <w:tcPr>
            <w:tcW w:w="1389" w:type="dxa"/>
            <w:shd w:val="clear" w:color="auto" w:fill="F3F3F3"/>
          </w:tcPr>
          <w:p w14:paraId="0387A303" w14:textId="77777777" w:rsidR="00D70415" w:rsidRPr="00D53C8D" w:rsidRDefault="00D70415" w:rsidP="0015736A">
            <w:pPr>
              <w:rPr>
                <w:rFonts w:ascii="Arial" w:hAnsi="Arial"/>
                <w:b/>
                <w:sz w:val="22"/>
              </w:rPr>
            </w:pPr>
            <w:r w:rsidRPr="00D53C8D">
              <w:rPr>
                <w:rFonts w:ascii="Arial" w:hAnsi="Arial"/>
                <w:b/>
                <w:sz w:val="22"/>
              </w:rPr>
              <w:t>Termo</w:t>
            </w:r>
          </w:p>
        </w:tc>
        <w:tc>
          <w:tcPr>
            <w:tcW w:w="7784" w:type="dxa"/>
            <w:shd w:val="clear" w:color="auto" w:fill="F3F3F3"/>
          </w:tcPr>
          <w:p w14:paraId="058559F9" w14:textId="77777777" w:rsidR="00D70415" w:rsidRPr="00D53C8D" w:rsidRDefault="00D70415" w:rsidP="0015736A">
            <w:pPr>
              <w:rPr>
                <w:rFonts w:ascii="Arial" w:hAnsi="Arial"/>
                <w:b/>
                <w:sz w:val="22"/>
              </w:rPr>
            </w:pPr>
            <w:r w:rsidRPr="00D53C8D">
              <w:rPr>
                <w:rFonts w:ascii="Arial" w:hAnsi="Arial"/>
                <w:b/>
                <w:sz w:val="22"/>
              </w:rPr>
              <w:t>Significado</w:t>
            </w:r>
          </w:p>
        </w:tc>
      </w:tr>
      <w:tr w:rsidR="00B72B19" w14:paraId="47E46E3B" w14:textId="77777777" w:rsidTr="00C736EA">
        <w:tc>
          <w:tcPr>
            <w:tcW w:w="1389" w:type="dxa"/>
          </w:tcPr>
          <w:p w14:paraId="5A8CBC08" w14:textId="77777777" w:rsidR="00B72B19" w:rsidRDefault="00B72B19" w:rsidP="0015736A">
            <w:r>
              <w:t>App</w:t>
            </w:r>
          </w:p>
        </w:tc>
        <w:tc>
          <w:tcPr>
            <w:tcW w:w="7784" w:type="dxa"/>
          </w:tcPr>
          <w:p w14:paraId="641655BF" w14:textId="77777777" w:rsidR="00B72B19" w:rsidRDefault="00B72B19" w:rsidP="0015736A">
            <w:r>
              <w:t>É</w:t>
            </w:r>
            <w:r w:rsidRPr="00B727A9">
              <w:t xml:space="preserve"> um software desenvolvido para ser instalado em um dispositivo eletrônico móvel, como um, telefone celular, smartphone, smartv e tablets.</w:t>
            </w:r>
          </w:p>
        </w:tc>
      </w:tr>
      <w:tr w:rsidR="00B72B19" w14:paraId="2A85F4E0" w14:textId="77777777" w:rsidTr="00C736EA">
        <w:tc>
          <w:tcPr>
            <w:tcW w:w="1389" w:type="dxa"/>
          </w:tcPr>
          <w:p w14:paraId="2165B237" w14:textId="77777777" w:rsidR="00B72B19" w:rsidRDefault="00B72B19" w:rsidP="0015736A">
            <w:r>
              <w:t>Artefato</w:t>
            </w:r>
          </w:p>
        </w:tc>
        <w:tc>
          <w:tcPr>
            <w:tcW w:w="7784" w:type="dxa"/>
          </w:tcPr>
          <w:p w14:paraId="5572A738" w14:textId="77777777" w:rsidR="00B72B19" w:rsidRPr="007A7A2A" w:rsidRDefault="00B72B19" w:rsidP="0015736A">
            <w:r>
              <w:t>É um produto que contém i</w:t>
            </w:r>
            <w:r w:rsidRPr="007A7A2A">
              <w:t xml:space="preserve">nformação estruturada que é produzida, modificada ou utilizada </w:t>
            </w:r>
            <w:r>
              <w:t>durante o desenvolvimento</w:t>
            </w:r>
            <w:r w:rsidRPr="007A7A2A">
              <w:t xml:space="preserve">. </w:t>
            </w:r>
            <w:r>
              <w:t>É</w:t>
            </w:r>
            <w:r w:rsidRPr="007A7A2A">
              <w:t xml:space="preserve"> sujeito a controle de versão. Um artefato pode ser um modelo, um elemento do modelo, um documento ou arquivos do código fonte da aplicação.</w:t>
            </w:r>
          </w:p>
        </w:tc>
      </w:tr>
      <w:tr w:rsidR="00B72B19" w14:paraId="3135613A" w14:textId="77777777" w:rsidTr="00C736EA">
        <w:tc>
          <w:tcPr>
            <w:tcW w:w="1389" w:type="dxa"/>
          </w:tcPr>
          <w:p w14:paraId="700FED92" w14:textId="77777777" w:rsidR="00B72B19" w:rsidRDefault="00B72B19" w:rsidP="0015736A">
            <w:r>
              <w:t>Escopo do Projeto</w:t>
            </w:r>
          </w:p>
        </w:tc>
        <w:tc>
          <w:tcPr>
            <w:tcW w:w="7784" w:type="dxa"/>
          </w:tcPr>
          <w:p w14:paraId="2E19DCB9" w14:textId="77777777" w:rsidR="00B72B19" w:rsidRPr="009114D7" w:rsidRDefault="00B72B19" w:rsidP="0015736A">
            <w:r>
              <w:t>É</w:t>
            </w:r>
            <w:r w:rsidRPr="009114D7">
              <w:t xml:space="preserve"> a profundidade e amplitude do trabalho com vistas a alcançar o objetivo do projeto. O escopo deve especificar quais as ações que devem ser executadas e quais produtos </w:t>
            </w:r>
            <w:r>
              <w:t>devem ser entregues</w:t>
            </w:r>
            <w:r w:rsidRPr="009114D7">
              <w:t>, a fim de se alcançar os objetivos esperados.</w:t>
            </w:r>
          </w:p>
        </w:tc>
      </w:tr>
      <w:tr w:rsidR="00B72B19" w14:paraId="1276B367" w14:textId="77777777" w:rsidTr="00C736EA">
        <w:tc>
          <w:tcPr>
            <w:tcW w:w="1389" w:type="dxa"/>
          </w:tcPr>
          <w:p w14:paraId="77FDE841" w14:textId="54E645B0" w:rsidR="00B72B19" w:rsidRDefault="00B72B19" w:rsidP="0015736A">
            <w:r>
              <w:t>Geoposicionamento</w:t>
            </w:r>
          </w:p>
        </w:tc>
        <w:tc>
          <w:tcPr>
            <w:tcW w:w="7784" w:type="dxa"/>
          </w:tcPr>
          <w:p w14:paraId="62C3F40E" w14:textId="3AA43F6F" w:rsidR="00B72B19" w:rsidRDefault="00B72B19" w:rsidP="00B72B19">
            <w:r>
              <w:t>Processo de localização geográfica de determinado  objeto espacial através da atribuição de coordenadas geográficas.</w:t>
            </w:r>
          </w:p>
        </w:tc>
      </w:tr>
      <w:tr w:rsidR="009F12F9" w14:paraId="5DE650D4" w14:textId="77777777" w:rsidTr="00C736EA">
        <w:tc>
          <w:tcPr>
            <w:tcW w:w="1389" w:type="dxa"/>
          </w:tcPr>
          <w:p w14:paraId="531882FE" w14:textId="4A39ADBB" w:rsidR="009F12F9" w:rsidRDefault="009F12F9" w:rsidP="0015736A">
            <w:r>
              <w:t>IBGE</w:t>
            </w:r>
          </w:p>
        </w:tc>
        <w:tc>
          <w:tcPr>
            <w:tcW w:w="7784" w:type="dxa"/>
          </w:tcPr>
          <w:p w14:paraId="6E661952" w14:textId="53463724" w:rsidR="009F12F9" w:rsidRDefault="009F12F9" w:rsidP="0015736A">
            <w:r w:rsidRPr="009F12F9">
              <w:t>Instituto Brasileiro de Geografia e Estatística</w:t>
            </w:r>
          </w:p>
        </w:tc>
      </w:tr>
      <w:tr w:rsidR="00B72B19" w14:paraId="3DB96622" w14:textId="77777777" w:rsidTr="00C736EA">
        <w:tc>
          <w:tcPr>
            <w:tcW w:w="1389" w:type="dxa"/>
          </w:tcPr>
          <w:p w14:paraId="67DFB480" w14:textId="77777777" w:rsidR="00B72B19" w:rsidRDefault="00B72B19" w:rsidP="0015736A">
            <w:r>
              <w:t>Iteração</w:t>
            </w:r>
          </w:p>
        </w:tc>
        <w:tc>
          <w:tcPr>
            <w:tcW w:w="7784" w:type="dxa"/>
          </w:tcPr>
          <w:p w14:paraId="0C1C88D1" w14:textId="77777777" w:rsidR="00B72B19" w:rsidRPr="000A5CC4" w:rsidRDefault="00B72B19" w:rsidP="0015736A">
            <w:r>
              <w:t>É o conjunto d</w:t>
            </w:r>
            <w:r w:rsidRPr="000A5CC4">
              <w:t>as atividades de desenvolvimento que levam a</w:t>
            </w:r>
            <w:r>
              <w:t xml:space="preserve"> um</w:t>
            </w:r>
            <w:r w:rsidRPr="000A5CC4">
              <w:t xml:space="preserve"> </w:t>
            </w:r>
            <w:r w:rsidRPr="000A5CC4">
              <w:rPr>
                <w:i/>
              </w:rPr>
              <w:t>release</w:t>
            </w:r>
            <w:r w:rsidRPr="000A5CC4">
              <w:t xml:space="preserve"> de um produto, junto com qualquer outro elemento periférico necessário para utilizar esse release.</w:t>
            </w:r>
          </w:p>
        </w:tc>
      </w:tr>
      <w:tr w:rsidR="00B72B19" w14:paraId="283F72F2" w14:textId="77777777" w:rsidTr="00C736EA">
        <w:tc>
          <w:tcPr>
            <w:tcW w:w="1389" w:type="dxa"/>
          </w:tcPr>
          <w:p w14:paraId="0C9006A3" w14:textId="77777777" w:rsidR="00B72B19" w:rsidRDefault="00B72B19" w:rsidP="0015736A">
            <w:r>
              <w:t>MEI</w:t>
            </w:r>
          </w:p>
        </w:tc>
        <w:tc>
          <w:tcPr>
            <w:tcW w:w="7784" w:type="dxa"/>
          </w:tcPr>
          <w:p w14:paraId="0C5B5E5B" w14:textId="77777777" w:rsidR="00B72B19" w:rsidRPr="007A26E5" w:rsidRDefault="00B72B19" w:rsidP="0015736A">
            <w:r w:rsidRPr="00F74CD7">
              <w:t>O Microempreendedor Individual foi criado para que os trabalhadores informais estejam dentro da Legalidade e, principalmente, promover esta formalização com uma carga tributária reduzida.</w:t>
            </w:r>
          </w:p>
        </w:tc>
      </w:tr>
      <w:tr w:rsidR="00B72B19" w14:paraId="23789853" w14:textId="77777777" w:rsidTr="00C736EA">
        <w:tc>
          <w:tcPr>
            <w:tcW w:w="1389" w:type="dxa"/>
            <w:tcBorders>
              <w:top w:val="single" w:sz="4" w:space="0" w:color="auto"/>
              <w:left w:val="single" w:sz="4" w:space="0" w:color="auto"/>
              <w:bottom w:val="single" w:sz="4" w:space="0" w:color="auto"/>
              <w:right w:val="single" w:sz="4" w:space="0" w:color="auto"/>
            </w:tcBorders>
            <w:hideMark/>
          </w:tcPr>
          <w:p w14:paraId="252975FF" w14:textId="77777777" w:rsidR="00B72B19" w:rsidRDefault="00B72B19">
            <w:r>
              <w:t>Risco</w:t>
            </w:r>
          </w:p>
        </w:tc>
        <w:tc>
          <w:tcPr>
            <w:tcW w:w="7784" w:type="dxa"/>
            <w:tcBorders>
              <w:top w:val="single" w:sz="4" w:space="0" w:color="auto"/>
              <w:left w:val="single" w:sz="4" w:space="0" w:color="auto"/>
              <w:bottom w:val="single" w:sz="4" w:space="0" w:color="auto"/>
              <w:right w:val="single" w:sz="4" w:space="0" w:color="auto"/>
            </w:tcBorders>
            <w:hideMark/>
          </w:tcPr>
          <w:p w14:paraId="42A0876F" w14:textId="77777777" w:rsidR="00B72B19" w:rsidRDefault="00B72B19">
            <w:r>
              <w:t>Um risco é tudo o que possa atrapalhar ou facilitar o sucesso do projeto, mas que, no momento, é desconhecido ou indeterminado.</w:t>
            </w:r>
          </w:p>
        </w:tc>
      </w:tr>
      <w:tr w:rsidR="00B72B19" w14:paraId="04026DDC" w14:textId="77777777" w:rsidTr="00C736EA">
        <w:tc>
          <w:tcPr>
            <w:tcW w:w="1389" w:type="dxa"/>
          </w:tcPr>
          <w:p w14:paraId="64786A50" w14:textId="77777777" w:rsidR="00B72B19" w:rsidRDefault="00B72B19" w:rsidP="0015736A">
            <w:r>
              <w:t>Stakeholder</w:t>
            </w:r>
          </w:p>
        </w:tc>
        <w:tc>
          <w:tcPr>
            <w:tcW w:w="7784" w:type="dxa"/>
          </w:tcPr>
          <w:p w14:paraId="7A9367CF" w14:textId="77777777" w:rsidR="00B72B19" w:rsidRDefault="00B72B19" w:rsidP="0015736A">
            <w:r>
              <w:t>É qualquer pessoa ou organização que esteja ativamente envolvida no projeto, ou cujos interesses podem ser afetados de forma positiva ou negativa pela execução ou término do projeto.</w:t>
            </w:r>
          </w:p>
        </w:tc>
      </w:tr>
      <w:tr w:rsidR="00B72B19" w14:paraId="4912A89C" w14:textId="77777777" w:rsidTr="00C736EA">
        <w:tc>
          <w:tcPr>
            <w:tcW w:w="1389" w:type="dxa"/>
          </w:tcPr>
          <w:p w14:paraId="6C3D358F" w14:textId="77777777" w:rsidR="00B72B19" w:rsidRDefault="00B72B19" w:rsidP="0015736A">
            <w:r>
              <w:t>Trabalhador Autônomo</w:t>
            </w:r>
          </w:p>
        </w:tc>
        <w:tc>
          <w:tcPr>
            <w:tcW w:w="7784" w:type="dxa"/>
          </w:tcPr>
          <w:p w14:paraId="033CA856" w14:textId="77777777" w:rsidR="00B72B19" w:rsidRDefault="00B72B19" w:rsidP="0015736A">
            <w:r>
              <w:t>A</w:t>
            </w:r>
            <w:r w:rsidRPr="00843EDD">
              <w:t xml:space="preserve">quele </w:t>
            </w:r>
            <w:r>
              <w:t xml:space="preserve">trabalhador que </w:t>
            </w:r>
            <w:r w:rsidRPr="00843EDD">
              <w:t>realiza</w:t>
            </w:r>
            <w:r>
              <w:t xml:space="preserve"> um trabalho</w:t>
            </w:r>
            <w:r w:rsidRPr="00843EDD">
              <w:t xml:space="preserve"> sem um vínculo empregatício, por conta própria</w:t>
            </w:r>
            <w:r>
              <w:t>,</w:t>
            </w:r>
            <w:r w:rsidRPr="00843EDD">
              <w:t xml:space="preserve"> assum</w:t>
            </w:r>
            <w:r>
              <w:t>indo</w:t>
            </w:r>
            <w:r w:rsidRPr="00843EDD">
              <w:t xml:space="preserve"> todos os riscos pelo serviço.</w:t>
            </w:r>
          </w:p>
        </w:tc>
      </w:tr>
    </w:tbl>
    <w:p w14:paraId="7EA16EAD" w14:textId="77777777" w:rsidR="00D70415" w:rsidRPr="00D53C8D" w:rsidRDefault="00D70415" w:rsidP="00D70415"/>
    <w:p w14:paraId="2687CE13" w14:textId="77777777" w:rsidR="00D70415" w:rsidRDefault="00D70415" w:rsidP="00D70415"/>
    <w:p w14:paraId="42F96AD8" w14:textId="77777777" w:rsidR="007A4967" w:rsidRPr="00D70415" w:rsidRDefault="007A4967" w:rsidP="00D70415"/>
    <w:sectPr w:rsidR="007A4967" w:rsidRPr="00D70415" w:rsidSect="008C3AA7">
      <w:type w:val="continuous"/>
      <w:pgSz w:w="11906" w:h="16838" w:code="9"/>
      <w:pgMar w:top="1134" w:right="1418" w:bottom="2041"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0597C" w14:textId="77777777" w:rsidR="00114532" w:rsidRDefault="00114532">
      <w:r>
        <w:separator/>
      </w:r>
    </w:p>
  </w:endnote>
  <w:endnote w:type="continuationSeparator" w:id="0">
    <w:p w14:paraId="1D8E5E3A" w14:textId="77777777" w:rsidR="00114532" w:rsidRDefault="0011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503"/>
      <w:gridCol w:w="4783"/>
    </w:tblGrid>
    <w:tr w:rsidR="00A32B30" w14:paraId="7666F807" w14:textId="77777777">
      <w:trPr>
        <w:cantSplit/>
        <w:trHeight w:val="368"/>
      </w:trPr>
      <w:tc>
        <w:tcPr>
          <w:tcW w:w="4503" w:type="dxa"/>
          <w:vMerge w:val="restart"/>
          <w:tcBorders>
            <w:top w:val="single" w:sz="4" w:space="0" w:color="auto"/>
          </w:tcBorders>
        </w:tcPr>
        <w:p w14:paraId="4FCD440B" w14:textId="77777777" w:rsidR="00A32B30" w:rsidRDefault="00A32B30">
          <w:pPr>
            <w:pStyle w:val="Rodap"/>
            <w:rPr>
              <w:snapToGrid w:val="0"/>
              <w:lang w:eastAsia="en-US"/>
            </w:rPr>
          </w:pPr>
          <w:r>
            <w:t>Plano de Gerenciamento de Projeto</w:t>
          </w:r>
        </w:p>
        <w:p w14:paraId="10B842D3" w14:textId="0EDCC7CE" w:rsidR="00A32B30" w:rsidRDefault="00A32B30">
          <w:pPr>
            <w:pStyle w:val="Rodap"/>
          </w:pPr>
          <w:r>
            <w:rPr>
              <w:snapToGrid w:val="0"/>
              <w:lang w:eastAsia="en-US"/>
            </w:rPr>
            <w:t xml:space="preserve">Arquivo: </w:t>
          </w:r>
          <w:r>
            <w:rPr>
              <w:snapToGrid w:val="0"/>
              <w:lang w:eastAsia="en-US"/>
            </w:rPr>
            <w:fldChar w:fldCharType="begin"/>
          </w:r>
          <w:r>
            <w:rPr>
              <w:snapToGrid w:val="0"/>
              <w:lang w:eastAsia="en-US"/>
            </w:rPr>
            <w:instrText xml:space="preserve"> FILENAME </w:instrText>
          </w:r>
          <w:r>
            <w:rPr>
              <w:snapToGrid w:val="0"/>
              <w:lang w:eastAsia="en-US"/>
            </w:rPr>
            <w:fldChar w:fldCharType="separate"/>
          </w:r>
          <w:r w:rsidR="00547DEF">
            <w:rPr>
              <w:noProof/>
              <w:snapToGrid w:val="0"/>
              <w:lang w:eastAsia="en-US"/>
            </w:rPr>
            <w:t>planodeprojeto.docx</w:t>
          </w:r>
          <w:r>
            <w:rPr>
              <w:snapToGrid w:val="0"/>
              <w:lang w:eastAsia="en-US"/>
            </w:rPr>
            <w:fldChar w:fldCharType="end"/>
          </w:r>
        </w:p>
      </w:tc>
      <w:tc>
        <w:tcPr>
          <w:tcW w:w="4783" w:type="dxa"/>
          <w:tcBorders>
            <w:top w:val="single" w:sz="4" w:space="0" w:color="auto"/>
          </w:tcBorders>
        </w:tcPr>
        <w:p w14:paraId="07E8508D"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5</w:t>
          </w:r>
          <w:r>
            <w:rPr>
              <w:rStyle w:val="Nmerodepgina"/>
            </w:rPr>
            <w:fldChar w:fldCharType="end"/>
          </w:r>
        </w:p>
      </w:tc>
    </w:tr>
    <w:tr w:rsidR="00A32B30" w14:paraId="3F4D5F69" w14:textId="77777777">
      <w:trPr>
        <w:cantSplit/>
        <w:trHeight w:val="367"/>
      </w:trPr>
      <w:tc>
        <w:tcPr>
          <w:tcW w:w="4503" w:type="dxa"/>
          <w:vMerge/>
        </w:tcPr>
        <w:p w14:paraId="67461755" w14:textId="77777777" w:rsidR="00A32B30" w:rsidRDefault="00A32B30">
          <w:pPr>
            <w:pStyle w:val="Rodap"/>
          </w:pPr>
        </w:p>
      </w:tc>
      <w:tc>
        <w:tcPr>
          <w:tcW w:w="4783" w:type="dxa"/>
          <w:vAlign w:val="bottom"/>
        </w:tcPr>
        <w:p w14:paraId="06F9FC36" w14:textId="17E434D2" w:rsidR="00A32B30" w:rsidRDefault="00A32B30">
          <w:pPr>
            <w:pStyle w:val="Rodap"/>
            <w:jc w:val="right"/>
          </w:pPr>
          <w:r>
            <w:t xml:space="preserve">Última Atualização: </w:t>
          </w:r>
          <w:fldSimple w:instr=" SAVEDATE  \* MERGEFORMAT ">
            <w:r w:rsidR="00547DEF">
              <w:rPr>
                <w:noProof/>
              </w:rPr>
              <w:t>14/06/2021 19:42:00</w:t>
            </w:r>
          </w:fldSimple>
          <w:r>
            <w:t>h</w:t>
          </w:r>
        </w:p>
      </w:tc>
    </w:tr>
  </w:tbl>
  <w:p w14:paraId="1652170A" w14:textId="77777777" w:rsidR="00A32B30" w:rsidRDefault="00A32B3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286" w:type="dxa"/>
      <w:tblLayout w:type="fixed"/>
      <w:tblLook w:val="0000" w:firstRow="0" w:lastRow="0" w:firstColumn="0" w:lastColumn="0" w:noHBand="0" w:noVBand="0"/>
    </w:tblPr>
    <w:tblGrid>
      <w:gridCol w:w="4503"/>
      <w:gridCol w:w="4783"/>
    </w:tblGrid>
    <w:tr w:rsidR="00A32B30" w14:paraId="2D13B7EA" w14:textId="77777777" w:rsidTr="00C736EA">
      <w:trPr>
        <w:cantSplit/>
        <w:trHeight w:val="368"/>
      </w:trPr>
      <w:tc>
        <w:tcPr>
          <w:tcW w:w="4503" w:type="dxa"/>
          <w:tcBorders>
            <w:top w:val="single" w:sz="4" w:space="0" w:color="auto"/>
          </w:tcBorders>
        </w:tcPr>
        <w:p w14:paraId="7FA55DA4" w14:textId="060654B1" w:rsidR="00547DEF" w:rsidRPr="00547DEF" w:rsidRDefault="00547DEF">
          <w:pPr>
            <w:pStyle w:val="Rodap"/>
          </w:pPr>
          <w:r>
            <w:t>Projeto Interdisciplinar</w:t>
          </w:r>
        </w:p>
        <w:p w14:paraId="6E9B5ACE" w14:textId="782F4B73" w:rsidR="00A32B30" w:rsidRDefault="00A32B30">
          <w:pPr>
            <w:pStyle w:val="Rodap"/>
          </w:pPr>
        </w:p>
      </w:tc>
      <w:tc>
        <w:tcPr>
          <w:tcW w:w="4783" w:type="dxa"/>
          <w:tcBorders>
            <w:top w:val="single" w:sz="4" w:space="0" w:color="auto"/>
          </w:tcBorders>
        </w:tcPr>
        <w:p w14:paraId="58F794C9" w14:textId="77777777" w:rsidR="00A32B30" w:rsidRDefault="00A32B30">
          <w:pPr>
            <w:pStyle w:val="Rodap"/>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8E5300">
            <w:rPr>
              <w:rStyle w:val="Nmerodepgina"/>
              <w:noProof/>
            </w:rPr>
            <w:t>12</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E5300">
            <w:rPr>
              <w:rStyle w:val="Nmerodepgina"/>
              <w:noProof/>
            </w:rPr>
            <w:t>12</w:t>
          </w:r>
          <w:r>
            <w:rPr>
              <w:rStyle w:val="Nmerodepgina"/>
            </w:rPr>
            <w:fldChar w:fldCharType="end"/>
          </w:r>
        </w:p>
      </w:tc>
    </w:tr>
  </w:tbl>
  <w:p w14:paraId="52767BF4" w14:textId="77777777" w:rsidR="00A32B30" w:rsidRDefault="00A32B3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AB7F" w14:textId="77777777" w:rsidR="00114532" w:rsidRDefault="00114532">
      <w:r>
        <w:separator/>
      </w:r>
    </w:p>
  </w:footnote>
  <w:footnote w:type="continuationSeparator" w:id="0">
    <w:p w14:paraId="7D24C2CC" w14:textId="77777777" w:rsidR="00114532" w:rsidRDefault="00114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57750" w14:textId="77777777" w:rsidR="00A32B30" w:rsidRDefault="00A32B30">
    <w:pPr>
      <w:spacing w:before="0" w:after="0"/>
    </w:pPr>
  </w:p>
  <w:p w14:paraId="5DCEF820" w14:textId="3403C9D8" w:rsidR="00A32B30" w:rsidRDefault="00A32B30" w:rsidP="0015736A">
    <w:pPr>
      <w:pBdr>
        <w:top w:val="single" w:sz="6" w:space="1" w:color="auto"/>
      </w:pBdr>
      <w:spacing w:before="0" w:after="0"/>
    </w:pPr>
  </w:p>
  <w:p w14:paraId="6811C913" w14:textId="77777777" w:rsidR="00A32B30" w:rsidRDefault="00A32B30">
    <w:pPr>
      <w:pStyle w:val="Cabealho"/>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E475D" w14:textId="77777777" w:rsidR="00A32B30" w:rsidRDefault="00A32B30">
    <w:pPr>
      <w:pStyle w:val="Cabealho"/>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7593" w14:textId="77777777" w:rsidR="00A32B30" w:rsidRDefault="00A32B30">
    <w:pPr>
      <w:pStyle w:val="Cabealho"/>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B7FCD4C8"/>
    <w:lvl w:ilvl="0">
      <w:start w:val="1"/>
      <w:numFmt w:val="decimal"/>
      <w:pStyle w:val="Numerada"/>
      <w:lvlText w:val="%1."/>
      <w:lvlJc w:val="left"/>
      <w:pPr>
        <w:tabs>
          <w:tab w:val="num" w:pos="360"/>
        </w:tabs>
        <w:ind w:left="360" w:hanging="360"/>
      </w:pPr>
    </w:lvl>
  </w:abstractNum>
  <w:abstractNum w:abstractNumId="2" w15:restartNumberingAfterBreak="0">
    <w:nsid w:val="FFFFFF89"/>
    <w:multiLevelType w:val="singleLevel"/>
    <w:tmpl w:val="67AA4DB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5" w15:restartNumberingAfterBreak="0">
    <w:nsid w:val="10872F3C"/>
    <w:multiLevelType w:val="hybridMultilevel"/>
    <w:tmpl w:val="8BA6E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8" w15:restartNumberingAfterBreak="0">
    <w:nsid w:val="1C6E62DE"/>
    <w:multiLevelType w:val="multilevel"/>
    <w:tmpl w:val="335CCE90"/>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1001"/>
        </w:tabs>
        <w:ind w:left="1001"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11" w15:restartNumberingAfterBreak="0">
    <w:nsid w:val="214B00DC"/>
    <w:multiLevelType w:val="hybridMultilevel"/>
    <w:tmpl w:val="5D32C5C4"/>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AC6DE3"/>
    <w:multiLevelType w:val="hybridMultilevel"/>
    <w:tmpl w:val="E092E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6CA304E"/>
    <w:multiLevelType w:val="hybridMultilevel"/>
    <w:tmpl w:val="CA98D7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E421C17"/>
    <w:multiLevelType w:val="hybridMultilevel"/>
    <w:tmpl w:val="8B943B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F10373"/>
    <w:multiLevelType w:val="hybridMultilevel"/>
    <w:tmpl w:val="0900B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19"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78F3EFD"/>
    <w:multiLevelType w:val="multilevel"/>
    <w:tmpl w:val="335CCE9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5E1B6944"/>
    <w:multiLevelType w:val="hybridMultilevel"/>
    <w:tmpl w:val="4DF2AB70"/>
    <w:lvl w:ilvl="0" w:tplc="1D640AF4">
      <w:start w:val="1"/>
      <w:numFmt w:val="bullet"/>
      <w:lvlText w:val=""/>
      <w:lvlJc w:val="left"/>
      <w:pPr>
        <w:tabs>
          <w:tab w:val="num" w:pos="113"/>
        </w:tabs>
        <w:ind w:left="284" w:hanging="227"/>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23"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24"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7"/>
  </w:num>
  <w:num w:numId="3">
    <w:abstractNumId w:val="7"/>
  </w:num>
  <w:num w:numId="4">
    <w:abstractNumId w:val="6"/>
  </w:num>
  <w:num w:numId="5">
    <w:abstractNumId w:val="22"/>
  </w:num>
  <w:num w:numId="6">
    <w:abstractNumId w:val="1"/>
  </w:num>
  <w:num w:numId="7">
    <w:abstractNumId w:val="16"/>
  </w:num>
  <w:num w:numId="8">
    <w:abstractNumId w:val="4"/>
  </w:num>
  <w:num w:numId="9">
    <w:abstractNumId w:val="24"/>
  </w:num>
  <w:num w:numId="10">
    <w:abstractNumId w:val="10"/>
  </w:num>
  <w:num w:numId="11">
    <w:abstractNumId w:val="19"/>
  </w:num>
  <w:num w:numId="12">
    <w:abstractNumId w:val="23"/>
  </w:num>
  <w:num w:numId="13">
    <w:abstractNumId w:val="0"/>
  </w:num>
  <w:num w:numId="14">
    <w:abstractNumId w:val="9"/>
  </w:num>
  <w:num w:numId="15">
    <w:abstractNumId w:val="18"/>
  </w:num>
  <w:num w:numId="16">
    <w:abstractNumId w:val="3"/>
  </w:num>
  <w:num w:numId="17">
    <w:abstractNumId w:val="2"/>
  </w:num>
  <w:num w:numId="18">
    <w:abstractNumId w:val="2"/>
  </w:num>
  <w:num w:numId="19">
    <w:abstractNumId w:val="2"/>
  </w:num>
  <w:num w:numId="20">
    <w:abstractNumId w:val="2"/>
  </w:num>
  <w:num w:numId="21">
    <w:abstractNumId w:val="2"/>
  </w:num>
  <w:num w:numId="22">
    <w:abstractNumId w:val="20"/>
  </w:num>
  <w:num w:numId="23">
    <w:abstractNumId w:val="11"/>
  </w:num>
  <w:num w:numId="24">
    <w:abstractNumId w:val="21"/>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3"/>
  </w:num>
  <w:num w:numId="32">
    <w:abstractNumId w:val="5"/>
  </w:num>
  <w:num w:numId="33">
    <w:abstractNumId w:val="14"/>
  </w:num>
  <w:num w:numId="34">
    <w:abstractNumId w:val="15"/>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197"/>
    <w:rsid w:val="00016EA5"/>
    <w:rsid w:val="000324AA"/>
    <w:rsid w:val="00033E17"/>
    <w:rsid w:val="00045970"/>
    <w:rsid w:val="00050F9D"/>
    <w:rsid w:val="000567C5"/>
    <w:rsid w:val="00074D39"/>
    <w:rsid w:val="000A5CC4"/>
    <w:rsid w:val="000C347E"/>
    <w:rsid w:val="000C35F9"/>
    <w:rsid w:val="000F71D0"/>
    <w:rsid w:val="001014E3"/>
    <w:rsid w:val="001040CE"/>
    <w:rsid w:val="00114532"/>
    <w:rsid w:val="00124CBC"/>
    <w:rsid w:val="00136013"/>
    <w:rsid w:val="00147FF2"/>
    <w:rsid w:val="001510A6"/>
    <w:rsid w:val="0015736A"/>
    <w:rsid w:val="00165D29"/>
    <w:rsid w:val="001719DD"/>
    <w:rsid w:val="00173B8B"/>
    <w:rsid w:val="0018130D"/>
    <w:rsid w:val="001C3853"/>
    <w:rsid w:val="001D2160"/>
    <w:rsid w:val="001F3D2C"/>
    <w:rsid w:val="0021638F"/>
    <w:rsid w:val="00221079"/>
    <w:rsid w:val="00232553"/>
    <w:rsid w:val="00241E76"/>
    <w:rsid w:val="0024337C"/>
    <w:rsid w:val="002A0EB1"/>
    <w:rsid w:val="002A5537"/>
    <w:rsid w:val="002C019C"/>
    <w:rsid w:val="002D496D"/>
    <w:rsid w:val="002E200F"/>
    <w:rsid w:val="002E7A45"/>
    <w:rsid w:val="002F440A"/>
    <w:rsid w:val="002F604C"/>
    <w:rsid w:val="00305B58"/>
    <w:rsid w:val="0030764C"/>
    <w:rsid w:val="00313DFB"/>
    <w:rsid w:val="0032156F"/>
    <w:rsid w:val="0032695E"/>
    <w:rsid w:val="0034728D"/>
    <w:rsid w:val="00357E8A"/>
    <w:rsid w:val="00374550"/>
    <w:rsid w:val="00380B08"/>
    <w:rsid w:val="003A6C02"/>
    <w:rsid w:val="003B5514"/>
    <w:rsid w:val="003B5B3B"/>
    <w:rsid w:val="003E1930"/>
    <w:rsid w:val="003E2768"/>
    <w:rsid w:val="003E5E5A"/>
    <w:rsid w:val="003F6D45"/>
    <w:rsid w:val="00402AF5"/>
    <w:rsid w:val="0040368F"/>
    <w:rsid w:val="0040429B"/>
    <w:rsid w:val="00434996"/>
    <w:rsid w:val="00447249"/>
    <w:rsid w:val="0046700C"/>
    <w:rsid w:val="004866AE"/>
    <w:rsid w:val="004A2C19"/>
    <w:rsid w:val="004B32FC"/>
    <w:rsid w:val="004B3E53"/>
    <w:rsid w:val="004F3809"/>
    <w:rsid w:val="004F498B"/>
    <w:rsid w:val="00505C99"/>
    <w:rsid w:val="00522190"/>
    <w:rsid w:val="00547DEF"/>
    <w:rsid w:val="005620CC"/>
    <w:rsid w:val="0056322E"/>
    <w:rsid w:val="005B58BF"/>
    <w:rsid w:val="005B5B5A"/>
    <w:rsid w:val="005C1223"/>
    <w:rsid w:val="005C3099"/>
    <w:rsid w:val="005D2587"/>
    <w:rsid w:val="005E0027"/>
    <w:rsid w:val="005E64CA"/>
    <w:rsid w:val="00611D72"/>
    <w:rsid w:val="00627458"/>
    <w:rsid w:val="00634567"/>
    <w:rsid w:val="00664D85"/>
    <w:rsid w:val="00670ED0"/>
    <w:rsid w:val="006A134E"/>
    <w:rsid w:val="006B6327"/>
    <w:rsid w:val="006C5D0C"/>
    <w:rsid w:val="006E7B9C"/>
    <w:rsid w:val="006F4305"/>
    <w:rsid w:val="00731634"/>
    <w:rsid w:val="00743A33"/>
    <w:rsid w:val="00752BCE"/>
    <w:rsid w:val="0076501A"/>
    <w:rsid w:val="007814B1"/>
    <w:rsid w:val="00785C91"/>
    <w:rsid w:val="00791FA8"/>
    <w:rsid w:val="007A26E5"/>
    <w:rsid w:val="007A4967"/>
    <w:rsid w:val="007A7A2A"/>
    <w:rsid w:val="007B17A3"/>
    <w:rsid w:val="007B4726"/>
    <w:rsid w:val="007B4EC0"/>
    <w:rsid w:val="008311F7"/>
    <w:rsid w:val="0083288F"/>
    <w:rsid w:val="00833473"/>
    <w:rsid w:val="0084201C"/>
    <w:rsid w:val="00843EDD"/>
    <w:rsid w:val="008574F8"/>
    <w:rsid w:val="0087382A"/>
    <w:rsid w:val="008876C3"/>
    <w:rsid w:val="008B38C9"/>
    <w:rsid w:val="008C3AA7"/>
    <w:rsid w:val="008E5300"/>
    <w:rsid w:val="009019E4"/>
    <w:rsid w:val="009114D7"/>
    <w:rsid w:val="009267C1"/>
    <w:rsid w:val="009434E2"/>
    <w:rsid w:val="00945BDD"/>
    <w:rsid w:val="009550E9"/>
    <w:rsid w:val="00990177"/>
    <w:rsid w:val="009C6692"/>
    <w:rsid w:val="009F12F9"/>
    <w:rsid w:val="00A0706C"/>
    <w:rsid w:val="00A16F68"/>
    <w:rsid w:val="00A32B30"/>
    <w:rsid w:val="00A3360B"/>
    <w:rsid w:val="00A5090C"/>
    <w:rsid w:val="00A542B3"/>
    <w:rsid w:val="00A54C48"/>
    <w:rsid w:val="00A92AAB"/>
    <w:rsid w:val="00A966AC"/>
    <w:rsid w:val="00A978A9"/>
    <w:rsid w:val="00AB1C37"/>
    <w:rsid w:val="00AC159F"/>
    <w:rsid w:val="00AE1193"/>
    <w:rsid w:val="00B111E4"/>
    <w:rsid w:val="00B122FC"/>
    <w:rsid w:val="00B125A5"/>
    <w:rsid w:val="00B151BF"/>
    <w:rsid w:val="00B23BEF"/>
    <w:rsid w:val="00B50197"/>
    <w:rsid w:val="00B66B91"/>
    <w:rsid w:val="00B727A9"/>
    <w:rsid w:val="00B72B19"/>
    <w:rsid w:val="00B92F27"/>
    <w:rsid w:val="00BC20E2"/>
    <w:rsid w:val="00C0524F"/>
    <w:rsid w:val="00C119E2"/>
    <w:rsid w:val="00C376E5"/>
    <w:rsid w:val="00C42110"/>
    <w:rsid w:val="00C71BAB"/>
    <w:rsid w:val="00C736EA"/>
    <w:rsid w:val="00CA60A3"/>
    <w:rsid w:val="00CE0434"/>
    <w:rsid w:val="00CE30DB"/>
    <w:rsid w:val="00CF34CC"/>
    <w:rsid w:val="00D1026B"/>
    <w:rsid w:val="00D1055D"/>
    <w:rsid w:val="00D253A3"/>
    <w:rsid w:val="00D44547"/>
    <w:rsid w:val="00D52494"/>
    <w:rsid w:val="00D53C8D"/>
    <w:rsid w:val="00D57E3E"/>
    <w:rsid w:val="00D64644"/>
    <w:rsid w:val="00D70415"/>
    <w:rsid w:val="00D734C8"/>
    <w:rsid w:val="00D870FB"/>
    <w:rsid w:val="00D97B96"/>
    <w:rsid w:val="00DA3329"/>
    <w:rsid w:val="00DB309A"/>
    <w:rsid w:val="00DC438F"/>
    <w:rsid w:val="00DE1DF3"/>
    <w:rsid w:val="00DF0EA2"/>
    <w:rsid w:val="00DF43AA"/>
    <w:rsid w:val="00DF706A"/>
    <w:rsid w:val="00E2138C"/>
    <w:rsid w:val="00E21958"/>
    <w:rsid w:val="00E21D13"/>
    <w:rsid w:val="00E30A34"/>
    <w:rsid w:val="00E30A48"/>
    <w:rsid w:val="00EB5830"/>
    <w:rsid w:val="00F02D77"/>
    <w:rsid w:val="00F1295F"/>
    <w:rsid w:val="00F16701"/>
    <w:rsid w:val="00F74CD7"/>
    <w:rsid w:val="00F757AF"/>
    <w:rsid w:val="00F821EB"/>
    <w:rsid w:val="00F860E7"/>
    <w:rsid w:val="00FA05B3"/>
    <w:rsid w:val="00FA4088"/>
    <w:rsid w:val="00FB6168"/>
    <w:rsid w:val="00FC271E"/>
    <w:rsid w:val="00FD250B"/>
    <w:rsid w:val="00FD38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66829C"/>
  <w15:docId w15:val="{ABE35370-C48E-45F3-A9C3-4068FCC16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C02"/>
    <w:pPr>
      <w:spacing w:before="60" w:after="60"/>
      <w:jc w:val="both"/>
    </w:pPr>
    <w:rPr>
      <w:sz w:val="24"/>
    </w:rPr>
  </w:style>
  <w:style w:type="paragraph" w:styleId="Ttulo1">
    <w:name w:val="heading 1"/>
    <w:basedOn w:val="Normal"/>
    <w:next w:val="Normal"/>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outlineLvl w:val="0"/>
    </w:pPr>
    <w:rPr>
      <w:rFonts w:ascii="Arial" w:hAnsi="Arial"/>
      <w:b/>
      <w:kern w:val="28"/>
      <w:sz w:val="28"/>
    </w:rPr>
  </w:style>
  <w:style w:type="paragraph" w:styleId="Ttulo2">
    <w:name w:val="heading 2"/>
    <w:basedOn w:val="Normal"/>
    <w:next w:val="Normal"/>
    <w:qFormat/>
    <w:pPr>
      <w:keepNext/>
      <w:numPr>
        <w:ilvl w:val="1"/>
        <w:numId w:val="1"/>
      </w:numPr>
      <w:tabs>
        <w:tab w:val="clear" w:pos="1001"/>
        <w:tab w:val="num" w:pos="576"/>
      </w:tabs>
      <w:spacing w:before="240"/>
      <w:ind w:left="576"/>
      <w:outlineLvl w:val="1"/>
    </w:pPr>
    <w:rPr>
      <w:rFonts w:ascii="Arial" w:hAnsi="Arial"/>
      <w:b/>
      <w:sz w:val="26"/>
    </w:rPr>
  </w:style>
  <w:style w:type="paragraph" w:styleId="Ttulo3">
    <w:name w:val="heading 3"/>
    <w:basedOn w:val="Normal"/>
    <w:next w:val="Normal"/>
    <w:qFormat/>
    <w:rsid w:val="00A5090C"/>
    <w:pPr>
      <w:keepNext/>
      <w:numPr>
        <w:ilvl w:val="2"/>
        <w:numId w:val="1"/>
      </w:numPr>
      <w:spacing w:before="240"/>
      <w:outlineLvl w:val="2"/>
    </w:pPr>
    <w:rPr>
      <w:rFonts w:ascii="Arial" w:hAnsi="Arial"/>
      <w:b/>
      <w:sz w:val="22"/>
    </w:rPr>
  </w:style>
  <w:style w:type="paragraph" w:styleId="Ttulo4">
    <w:name w:val="heading 4"/>
    <w:basedOn w:val="Normal"/>
    <w:next w:val="Normal"/>
    <w:qFormat/>
    <w:pPr>
      <w:keepNext/>
      <w:numPr>
        <w:ilvl w:val="3"/>
        <w:numId w:val="1"/>
      </w:numPr>
      <w:spacing w:before="240"/>
      <w:outlineLvl w:val="3"/>
    </w:pPr>
    <w:rPr>
      <w:rFonts w:ascii="Arial" w:hAnsi="Arial"/>
    </w:rPr>
  </w:style>
  <w:style w:type="paragraph" w:styleId="Ttulo5">
    <w:name w:val="heading 5"/>
    <w:basedOn w:val="Normal"/>
    <w:next w:val="Normal"/>
    <w:qFormat/>
    <w:pPr>
      <w:numPr>
        <w:ilvl w:val="4"/>
        <w:numId w:val="1"/>
      </w:numPr>
      <w:spacing w:before="240"/>
      <w:outlineLvl w:val="4"/>
    </w:pPr>
    <w:rPr>
      <w:rFonts w:ascii="Arial" w:hAnsi="Arial"/>
    </w:rPr>
  </w:style>
  <w:style w:type="paragraph" w:styleId="Ttulo6">
    <w:name w:val="heading 6"/>
    <w:basedOn w:val="Normal"/>
    <w:next w:val="Normal"/>
    <w:qFormat/>
    <w:pPr>
      <w:numPr>
        <w:ilvl w:val="5"/>
        <w:numId w:val="1"/>
      </w:numPr>
      <w:spacing w:before="240"/>
      <w:outlineLvl w:val="5"/>
    </w:pPr>
    <w:rPr>
      <w:rFonts w:ascii="Arial" w:hAnsi="Arial"/>
      <w:sz w:val="22"/>
    </w:rPr>
  </w:style>
  <w:style w:type="paragraph" w:styleId="Ttulo7">
    <w:name w:val="heading 7"/>
    <w:basedOn w:val="Normal"/>
    <w:next w:val="Normal"/>
    <w:qFormat/>
    <w:pPr>
      <w:numPr>
        <w:ilvl w:val="6"/>
        <w:numId w:val="1"/>
      </w:numPr>
      <w:spacing w:before="240"/>
      <w:outlineLvl w:val="6"/>
    </w:pPr>
    <w:rPr>
      <w:rFonts w:ascii="Arial" w:hAnsi="Arial"/>
      <w:sz w:val="22"/>
    </w:rPr>
  </w:style>
  <w:style w:type="paragraph" w:styleId="Ttulo8">
    <w:name w:val="heading 8"/>
    <w:basedOn w:val="Normal"/>
    <w:next w:val="Normal"/>
    <w:qFormat/>
    <w:pPr>
      <w:numPr>
        <w:ilvl w:val="7"/>
        <w:numId w:val="1"/>
      </w:numPr>
      <w:spacing w:before="240"/>
      <w:outlineLvl w:val="7"/>
    </w:pPr>
    <w:rPr>
      <w:rFonts w:ascii="Arial" w:hAnsi="Arial"/>
      <w:sz w:val="20"/>
    </w:rPr>
  </w:style>
  <w:style w:type="paragraph" w:styleId="Ttulo9">
    <w:name w:val="heading 9"/>
    <w:basedOn w:val="Normal"/>
    <w:next w:val="Normal"/>
    <w:qFormat/>
    <w:pPr>
      <w:numPr>
        <w:ilvl w:val="8"/>
        <w:numId w:val="1"/>
      </w:numPr>
      <w:spacing w:before="240"/>
      <w:outlineLvl w:val="8"/>
    </w:pPr>
    <w:rPr>
      <w:rFonts w:ascii="Arial" w:hAnsi="Arial"/>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pPr>
    <w:rPr>
      <w:rFonts w:ascii="Tahoma" w:hAnsi="Tahoma"/>
    </w:rPr>
  </w:style>
  <w:style w:type="paragraph" w:styleId="Corpodetexto">
    <w:name w:val="Body Text"/>
    <w:basedOn w:val="Normal"/>
    <w:pPr>
      <w:keepLines/>
      <w:widowControl w:val="0"/>
      <w:spacing w:before="0" w:after="120" w:line="240" w:lineRule="atLeast"/>
      <w:ind w:left="720"/>
      <w:jc w:val="left"/>
    </w:pPr>
    <w:rPr>
      <w:sz w:val="20"/>
      <w:lang w:val="en-US"/>
    </w:rPr>
  </w:style>
  <w:style w:type="character" w:styleId="Hyperlink">
    <w:name w:val="Hyperlink"/>
    <w:basedOn w:val="Fontepargpadro"/>
    <w:rPr>
      <w:color w:val="0000FF"/>
      <w:u w:val="single"/>
    </w:rPr>
  </w:style>
  <w:style w:type="paragraph" w:styleId="Cabealho">
    <w:name w:val="header"/>
    <w:basedOn w:val="Normal"/>
    <w:pPr>
      <w:tabs>
        <w:tab w:val="center" w:pos="4153"/>
        <w:tab w:val="right" w:pos="8306"/>
      </w:tabs>
    </w:pPr>
    <w:rPr>
      <w:rFonts w:ascii="Arial" w:hAnsi="Arial"/>
      <w:sz w:val="20"/>
    </w:rPr>
  </w:style>
  <w:style w:type="paragraph" w:styleId="Numerada">
    <w:name w:val="List Number"/>
    <w:basedOn w:val="Normal"/>
    <w:pPr>
      <w:numPr>
        <w:numId w:val="6"/>
      </w:numPr>
    </w:pPr>
  </w:style>
  <w:style w:type="paragraph" w:styleId="Commarcadores">
    <w:name w:val="List Bullet"/>
    <w:basedOn w:val="Normal"/>
    <w:autoRedefine/>
    <w:pPr>
      <w:spacing w:after="0"/>
    </w:pPr>
  </w:style>
  <w:style w:type="paragraph" w:styleId="Rodap">
    <w:name w:val="footer"/>
    <w:basedOn w:val="Normal"/>
    <w:pPr>
      <w:tabs>
        <w:tab w:val="center" w:pos="4153"/>
        <w:tab w:val="right" w:pos="8306"/>
      </w:tabs>
      <w:spacing w:after="0"/>
    </w:pPr>
    <w:rPr>
      <w:rFonts w:ascii="Arial" w:hAnsi="Arial"/>
      <w:sz w:val="16"/>
    </w:rPr>
  </w:style>
  <w:style w:type="paragraph" w:customStyle="1" w:styleId="titulo">
    <w:name w:val="titulo"/>
    <w:basedOn w:val="Normal"/>
    <w:next w:val="versao"/>
    <w:pPr>
      <w:spacing w:before="5280"/>
      <w:jc w:val="right"/>
    </w:pPr>
    <w:rPr>
      <w:rFonts w:ascii="Arial" w:hAnsi="Arial"/>
      <w:b/>
      <w:sz w:val="36"/>
    </w:rPr>
  </w:style>
  <w:style w:type="paragraph" w:customStyle="1" w:styleId="versao">
    <w:name w:val="versao"/>
    <w:basedOn w:val="titulo"/>
    <w:next w:val="Normal"/>
    <w:pPr>
      <w:spacing w:before="0" w:after="0"/>
    </w:pPr>
    <w:rPr>
      <w:sz w:val="28"/>
    </w:rPr>
  </w:style>
  <w:style w:type="character" w:styleId="Nmerodepgina">
    <w:name w:val="page number"/>
    <w:basedOn w:val="Fontepargpadro"/>
  </w:style>
  <w:style w:type="character" w:styleId="HiperlinkVisitado">
    <w:name w:val="FollowedHyperlink"/>
    <w:basedOn w:val="Fontepargpadro"/>
    <w:rPr>
      <w:color w:val="800080"/>
      <w:u w:val="single"/>
    </w:rPr>
  </w:style>
  <w:style w:type="paragraph" w:styleId="Corpodetexto2">
    <w:name w:val="Body Text 2"/>
    <w:basedOn w:val="Normal"/>
    <w:pPr>
      <w:spacing w:before="0" w:after="180"/>
    </w:pPr>
    <w:rPr>
      <w:i/>
    </w:rPr>
  </w:style>
  <w:style w:type="paragraph" w:customStyle="1" w:styleId="sistema">
    <w:name w:val="sistema"/>
    <w:basedOn w:val="titulo"/>
    <w:pPr>
      <w:spacing w:before="0" w:after="240"/>
    </w:pPr>
    <w:rPr>
      <w:i/>
    </w:rPr>
  </w:style>
  <w:style w:type="paragraph" w:customStyle="1" w:styleId="instrucaodepreenchimento">
    <w:name w:val="instrucao de preenchimento"/>
    <w:basedOn w:val="Normal"/>
    <w:next w:val="Normal"/>
    <w:rPr>
      <w:i/>
      <w:color w:val="0000FF"/>
    </w:rPr>
  </w:style>
  <w:style w:type="paragraph" w:customStyle="1" w:styleId="conteudo">
    <w:name w:val="conteudo"/>
    <w:basedOn w:val="Normal"/>
    <w:pPr>
      <w:spacing w:before="360" w:after="120"/>
    </w:pPr>
    <w:rPr>
      <w:rFonts w:ascii="Arial" w:hAnsi="Arial"/>
      <w:b/>
      <w:sz w:val="28"/>
    </w:rPr>
  </w:style>
  <w:style w:type="paragraph" w:styleId="Sumrio1">
    <w:name w:val="toc 1"/>
    <w:basedOn w:val="Normal"/>
    <w:next w:val="Normal"/>
    <w:autoRedefine/>
    <w:uiPriority w:val="39"/>
    <w:pPr>
      <w:spacing w:before="120" w:after="120"/>
      <w:jc w:val="left"/>
    </w:pPr>
    <w:rPr>
      <w:b/>
      <w:caps/>
      <w:sz w:val="20"/>
    </w:rPr>
  </w:style>
  <w:style w:type="paragraph" w:styleId="Sumrio2">
    <w:name w:val="toc 2"/>
    <w:basedOn w:val="Normal"/>
    <w:next w:val="Normal"/>
    <w:autoRedefine/>
    <w:uiPriority w:val="39"/>
    <w:pPr>
      <w:spacing w:before="0" w:after="0"/>
      <w:ind w:left="240"/>
      <w:jc w:val="left"/>
    </w:pPr>
    <w:rPr>
      <w:smallCaps/>
      <w:sz w:val="20"/>
    </w:rPr>
  </w:style>
  <w:style w:type="paragraph" w:styleId="Sumrio3">
    <w:name w:val="toc 3"/>
    <w:basedOn w:val="Normal"/>
    <w:next w:val="Normal"/>
    <w:autoRedefine/>
    <w:semiHidden/>
    <w:pPr>
      <w:spacing w:before="0" w:after="0"/>
      <w:ind w:left="480"/>
      <w:jc w:val="left"/>
    </w:pPr>
    <w:rPr>
      <w:i/>
      <w:sz w:val="20"/>
    </w:rPr>
  </w:style>
  <w:style w:type="paragraph" w:styleId="Sumrio4">
    <w:name w:val="toc 4"/>
    <w:basedOn w:val="Normal"/>
    <w:next w:val="Normal"/>
    <w:autoRedefine/>
    <w:semiHidden/>
    <w:pPr>
      <w:spacing w:before="0" w:after="0"/>
      <w:ind w:left="720"/>
      <w:jc w:val="left"/>
    </w:pPr>
    <w:rPr>
      <w:sz w:val="18"/>
    </w:rPr>
  </w:style>
  <w:style w:type="paragraph" w:styleId="Sumrio5">
    <w:name w:val="toc 5"/>
    <w:basedOn w:val="Normal"/>
    <w:next w:val="Normal"/>
    <w:autoRedefine/>
    <w:semiHidden/>
    <w:pPr>
      <w:spacing w:before="0" w:after="0"/>
      <w:ind w:left="960"/>
      <w:jc w:val="left"/>
    </w:pPr>
    <w:rPr>
      <w:sz w:val="18"/>
    </w:rPr>
  </w:style>
  <w:style w:type="paragraph" w:styleId="Sumrio6">
    <w:name w:val="toc 6"/>
    <w:basedOn w:val="Normal"/>
    <w:next w:val="Normal"/>
    <w:autoRedefine/>
    <w:semiHidden/>
    <w:pPr>
      <w:spacing w:before="0" w:after="0"/>
      <w:ind w:left="1200"/>
      <w:jc w:val="left"/>
    </w:pPr>
    <w:rPr>
      <w:sz w:val="18"/>
    </w:rPr>
  </w:style>
  <w:style w:type="paragraph" w:styleId="Sumrio7">
    <w:name w:val="toc 7"/>
    <w:basedOn w:val="Normal"/>
    <w:next w:val="Normal"/>
    <w:autoRedefine/>
    <w:semiHidden/>
    <w:pPr>
      <w:spacing w:before="0" w:after="0"/>
      <w:ind w:left="1440"/>
      <w:jc w:val="left"/>
    </w:pPr>
    <w:rPr>
      <w:sz w:val="18"/>
    </w:rPr>
  </w:style>
  <w:style w:type="paragraph" w:styleId="Sumrio8">
    <w:name w:val="toc 8"/>
    <w:basedOn w:val="Normal"/>
    <w:next w:val="Normal"/>
    <w:autoRedefine/>
    <w:semiHidden/>
    <w:pPr>
      <w:spacing w:before="0" w:after="0"/>
      <w:ind w:left="1680"/>
      <w:jc w:val="left"/>
    </w:pPr>
    <w:rPr>
      <w:sz w:val="18"/>
    </w:rPr>
  </w:style>
  <w:style w:type="paragraph" w:styleId="Sumrio9">
    <w:name w:val="toc 9"/>
    <w:basedOn w:val="Normal"/>
    <w:next w:val="Normal"/>
    <w:autoRedefine/>
    <w:semiHidden/>
    <w:pPr>
      <w:spacing w:before="0" w:after="0"/>
      <w:ind w:left="1920"/>
      <w:jc w:val="left"/>
    </w:pPr>
    <w:rPr>
      <w:sz w:val="18"/>
    </w:rPr>
  </w:style>
  <w:style w:type="paragraph" w:customStyle="1" w:styleId="Tabletext">
    <w:name w:val="Tabletext"/>
    <w:basedOn w:val="Normal"/>
    <w:pPr>
      <w:keepLines/>
      <w:widowControl w:val="0"/>
      <w:spacing w:line="240" w:lineRule="atLeast"/>
      <w:ind w:left="284"/>
      <w:jc w:val="left"/>
    </w:pPr>
    <w:rPr>
      <w:rFonts w:ascii="Arial" w:hAnsi="Arial"/>
      <w:sz w:val="20"/>
      <w:lang w:val="en-US"/>
    </w:rPr>
  </w:style>
  <w:style w:type="paragraph" w:customStyle="1" w:styleId="Padro">
    <w:name w:val="Padrão"/>
    <w:pPr>
      <w:autoSpaceDE w:val="0"/>
      <w:autoSpaceDN w:val="0"/>
      <w:adjustRightInd w:val="0"/>
    </w:pPr>
    <w:rPr>
      <w:szCs w:val="24"/>
    </w:rPr>
  </w:style>
  <w:style w:type="character" w:styleId="Refdecomentrio">
    <w:name w:val="annotation reference"/>
    <w:basedOn w:val="Fontepargpadro"/>
    <w:semiHidden/>
    <w:rsid w:val="00DA3329"/>
    <w:rPr>
      <w:sz w:val="16"/>
      <w:szCs w:val="16"/>
    </w:rPr>
  </w:style>
  <w:style w:type="paragraph" w:styleId="Textodecomentrio">
    <w:name w:val="annotation text"/>
    <w:basedOn w:val="Normal"/>
    <w:semiHidden/>
    <w:rsid w:val="00DA3329"/>
    <w:rPr>
      <w:sz w:val="20"/>
    </w:rPr>
  </w:style>
  <w:style w:type="paragraph" w:styleId="Assuntodocomentrio">
    <w:name w:val="annotation subject"/>
    <w:basedOn w:val="Textodecomentrio"/>
    <w:next w:val="Textodecomentrio"/>
    <w:semiHidden/>
    <w:rsid w:val="00DA3329"/>
    <w:rPr>
      <w:b/>
      <w:bCs/>
    </w:rPr>
  </w:style>
  <w:style w:type="paragraph" w:styleId="Textodebalo">
    <w:name w:val="Balloon Text"/>
    <w:basedOn w:val="Normal"/>
    <w:semiHidden/>
    <w:rsid w:val="00DA3329"/>
    <w:rPr>
      <w:rFonts w:ascii="Tahoma" w:hAnsi="Tahoma" w:cs="Tahoma"/>
      <w:sz w:val="16"/>
      <w:szCs w:val="16"/>
    </w:rPr>
  </w:style>
  <w:style w:type="table" w:styleId="Tabelacomgrade">
    <w:name w:val="Table Grid"/>
    <w:basedOn w:val="Tabelanormal"/>
    <w:rsid w:val="0021638F"/>
    <w:pPr>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B50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98484">
      <w:bodyDiv w:val="1"/>
      <w:marLeft w:val="0"/>
      <w:marRight w:val="0"/>
      <w:marTop w:val="0"/>
      <w:marBottom w:val="0"/>
      <w:divBdr>
        <w:top w:val="none" w:sz="0" w:space="0" w:color="auto"/>
        <w:left w:val="none" w:sz="0" w:space="0" w:color="auto"/>
        <w:bottom w:val="none" w:sz="0" w:space="0" w:color="auto"/>
        <w:right w:val="none" w:sz="0" w:space="0" w:color="auto"/>
      </w:divBdr>
    </w:div>
    <w:div w:id="1411080631">
      <w:bodyDiv w:val="1"/>
      <w:marLeft w:val="0"/>
      <w:marRight w:val="0"/>
      <w:marTop w:val="0"/>
      <w:marBottom w:val="0"/>
      <w:divBdr>
        <w:top w:val="none" w:sz="0" w:space="0" w:color="auto"/>
        <w:left w:val="none" w:sz="0" w:space="0" w:color="auto"/>
        <w:bottom w:val="none" w:sz="0" w:space="0" w:color="auto"/>
        <w:right w:val="none" w:sz="0" w:space="0" w:color="auto"/>
      </w:divBdr>
      <w:divsChild>
        <w:div w:id="2077778816">
          <w:marLeft w:val="0"/>
          <w:marRight w:val="0"/>
          <w:marTop w:val="0"/>
          <w:marBottom w:val="0"/>
          <w:divBdr>
            <w:top w:val="none" w:sz="0" w:space="0" w:color="auto"/>
            <w:left w:val="none" w:sz="0" w:space="0" w:color="auto"/>
            <w:bottom w:val="none" w:sz="0" w:space="0" w:color="auto"/>
            <w:right w:val="none" w:sz="0" w:space="0" w:color="auto"/>
          </w:divBdr>
        </w:div>
      </w:divsChild>
    </w:div>
    <w:div w:id="159057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GDSI\metodologia\Planejamento&amp;Gerenciamento\modelos\planoProjeto.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planoProjeto.dot</Template>
  <TotalTime>309</TotalTime>
  <Pages>10</Pages>
  <Words>1309</Words>
  <Characters>7074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Template para o Plano do projeto</vt:lpstr>
    </vt:vector>
  </TitlesOfParts>
  <Company>CESAR - Qualiti</Company>
  <LinksUpToDate>false</LinksUpToDate>
  <CharactersWithSpaces>8367</CharactersWithSpaces>
  <SharedDoc>false</SharedDoc>
  <HLinks>
    <vt:vector size="36" baseType="variant">
      <vt:variant>
        <vt:i4>6684872</vt:i4>
      </vt:variant>
      <vt:variant>
        <vt:i4>99</vt:i4>
      </vt:variant>
      <vt:variant>
        <vt:i4>0</vt:i4>
      </vt:variant>
      <vt:variant>
        <vt:i4>5</vt:i4>
      </vt:variant>
      <vt:variant>
        <vt:lpwstr/>
      </vt:variant>
      <vt:variant>
        <vt:lpwstr>_Glossário</vt:lpwstr>
      </vt:variant>
      <vt:variant>
        <vt:i4>6684872</vt:i4>
      </vt:variant>
      <vt:variant>
        <vt:i4>96</vt:i4>
      </vt:variant>
      <vt:variant>
        <vt:i4>0</vt:i4>
      </vt:variant>
      <vt:variant>
        <vt:i4>5</vt:i4>
      </vt:variant>
      <vt:variant>
        <vt:lpwstr/>
      </vt:variant>
      <vt:variant>
        <vt:lpwstr>_Glossário</vt:lpwstr>
      </vt:variant>
      <vt:variant>
        <vt:i4>6684872</vt:i4>
      </vt:variant>
      <vt:variant>
        <vt:i4>93</vt:i4>
      </vt:variant>
      <vt:variant>
        <vt:i4>0</vt:i4>
      </vt:variant>
      <vt:variant>
        <vt:i4>5</vt:i4>
      </vt:variant>
      <vt:variant>
        <vt:lpwstr/>
      </vt:variant>
      <vt:variant>
        <vt:lpwstr>_Glossário</vt:lpwstr>
      </vt:variant>
      <vt:variant>
        <vt:i4>6684872</vt:i4>
      </vt:variant>
      <vt:variant>
        <vt:i4>90</vt:i4>
      </vt:variant>
      <vt:variant>
        <vt:i4>0</vt:i4>
      </vt:variant>
      <vt:variant>
        <vt:i4>5</vt:i4>
      </vt:variant>
      <vt:variant>
        <vt:lpwstr/>
      </vt:variant>
      <vt:variant>
        <vt:lpwstr>_Glossário</vt:lpwstr>
      </vt:variant>
      <vt:variant>
        <vt:i4>6684872</vt:i4>
      </vt:variant>
      <vt:variant>
        <vt:i4>87</vt:i4>
      </vt:variant>
      <vt:variant>
        <vt:i4>0</vt:i4>
      </vt:variant>
      <vt:variant>
        <vt:i4>5</vt:i4>
      </vt:variant>
      <vt:variant>
        <vt:lpwstr/>
      </vt:variant>
      <vt:variant>
        <vt:lpwstr>_Glossário</vt:lpwstr>
      </vt:variant>
      <vt:variant>
        <vt:i4>6684872</vt:i4>
      </vt:variant>
      <vt:variant>
        <vt:i4>84</vt:i4>
      </vt:variant>
      <vt:variant>
        <vt:i4>0</vt:i4>
      </vt:variant>
      <vt:variant>
        <vt:i4>5</vt:i4>
      </vt:variant>
      <vt:variant>
        <vt:lpwstr/>
      </vt:variant>
      <vt:variant>
        <vt:lpwstr>_Glossário</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o Plano do projeto</dc:title>
  <dc:subject>Metodologia Emprel</dc:subject>
  <dc:creator>1334</dc:creator>
  <cp:lastModifiedBy>LEANDRO MENEGHINI</cp:lastModifiedBy>
  <cp:revision>13</cp:revision>
  <cp:lastPrinted>2000-12-05T11:23:00Z</cp:lastPrinted>
  <dcterms:created xsi:type="dcterms:W3CDTF">2021-05-17T23:21:00Z</dcterms:created>
  <dcterms:modified xsi:type="dcterms:W3CDTF">2021-06-14T23:34:00Z</dcterms:modified>
</cp:coreProperties>
</file>